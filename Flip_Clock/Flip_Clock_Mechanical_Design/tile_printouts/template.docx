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bookmarkStart w:id="0" w:name="_GoBack"/>
            <w:bookmarkEnd w:id="0"/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</w:tr>
    </w:tbl>
    <w:p w:rsidR="00197828" w:rsidRDefault="00011F7C" w:rsidP="008055BB">
      <w:pPr>
        <w:tabs>
          <w:tab w:val="center" w:pos="1800"/>
        </w:tabs>
        <w:spacing w:after="0" w:line="20" w:lineRule="exact"/>
      </w:pPr>
      <w:r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011F7C" w:rsidRDefault="00011F7C">
                                <w:r w:rsidRPr="00011F7C">
                                  <w:rPr>
                                    <w:color w:val="000000" w:themeColor="text1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011F7C" w:rsidRDefault="00011F7C">
                          <w:r w:rsidRPr="00011F7C">
                            <w:rPr>
                              <w:color w:val="000000" w:themeColor="text1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1460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F1205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4zsEA&#10;AADbAAAADwAAAGRycy9kb3ducmV2LnhtbERPy2oCMRTdF/oP4RbclJo4BSlT4yBKoRuF2oJ0d5nc&#10;eeDkZpxkxvj3ZlHo8nDeqyLaTkw0+NaxhsVcgSAunWm51vDz/fHyBsIHZIOdY9JwIw/F+vFhhblx&#10;V/6i6RhqkULY56ihCaHPpfRlQxb93PXEiavcYDEkONTSDHhN4baTmVJLabHl1NBgT9uGyvNxtBou&#10;+8OpqhT+4u52UtlSjWjjs9azp7h5BxEohn/xn/vTaHhN69OX9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zuM7BAAAA2wAAAA8AAAAAAAAAAAAAAAAAmAIAAGRycy9kb3du&#10;cmV2LnhtbFBLBQYAAAAABAAEAPUAAACGAwAAAAA=&#10;" filled="f" strokecolor="white [3212]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HjsMA&#10;AADbAAAADwAAAGRycy9kb3ducmV2LnhtbESPzYoCMRCE78K+Q2hhL6KJcxB3NIqsCHtZQV0Qb82k&#10;5wcnnXESdXz7jSB4LKrqK2q+7GwtbtT6yrGG8UiBIM6cqbjQ8HfYDKcgfEA2WDsmDQ/ysFx89OaY&#10;GnfnHd32oRARwj5FDWUITSqlz0qy6EeuIY5e7lqLIcq2kKbFe4TbWiZKTaTFiuNCiQ19l5Sd91er&#10;4fK7Pea5whOuH0eVTNQVbTfQ+rPfrWYgAnXhHX61f4yG5Au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CHjsMAAADbAAAADwAAAAAAAAAAAAAAAACYAgAAZHJzL2Rv&#10;d25yZXYueG1sUEsFBgAAAAAEAAQA9QAAAIgDAAAAAA==&#10;" filled="f" strokecolor="white [3212]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iFcAA&#10;AADbAAAADwAAAGRycy9kb3ducmV2LnhtbERPy4rCMBTdD/gP4QpuhmliFzJUUxlGBDcKOoK4uzS3&#10;D6a5qU3U+vdmIbg8nPdiOdhW3Kj3jWMN00SBIC6cabjScPxbf32D8AHZYOuYNDzIwzIffSwwM+7O&#10;e7odQiViCPsMNdQhdJmUvqjJok9cRxy50vUWQ4R9JU2P9xhuW5kqNZMWG44NNXb0W1Pxf7haDZft&#10;7lSWCs+4epxUOlNXtMOn1pPx8DMHEWgIb/HLvTEa0jg2fok/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wiFcAAAADbAAAADwAAAAAAAAAAAAAAAACYAgAAZHJzL2Rvd25y&#10;ZXYueG1sUEsFBgAAAAAEAAQA9QAAAIUDAAAAAA==&#10;" filled="f" strokecolor="white [3212]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2Z8MA&#10;AADbAAAADwAAAGRycy9kb3ducmV2LnhtbESPzYoCMRCE78K+Q2hhL6KJc9BlNIqsCHtZQV0Qb82k&#10;5wcnnXESdXz7jSB4LKrqK2q+7GwtbtT6yrGG8UiBIM6cqbjQ8HfYDL9A+IBssHZMGh7kYbn46M0x&#10;Ne7OO7rtQyEihH2KGsoQmlRKn5Vk0Y9cQxy93LUWQ5RtIU2L9wi3tUyUmkiLFceFEhv6Lik7769W&#10;w+V3e8xzhSdcP44qmagr2m6g9We/W81ABOrCO/xq/xgNyR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2Z8MAAADbAAAADwAAAAAAAAAAAAAAAACYAgAAZHJzL2Rv&#10;d25yZXYueG1sUEsFBgAAAAAEAAQA9QAAAIgDAAAAAA==&#10;" filled="f" strokecolor="white [3212]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T/MMA&#10;AADbAAAADwAAAGRycy9kb3ducmV2LnhtbESPS4sCMRCE78L+h9ALe5E1cQ6DzBpFVgQvK/gA8dZM&#10;eh446cxOoo7/3giCx6KqvqKm89424kqdrx1rGI8UCOLcmZpLDYf96nsCwgdkg41j0nAnD/PZx2CK&#10;mXE33tJ1F0oRIewz1FCF0GZS+rwii37kWuLoFa6zGKLsSmk6vEW4bWSiVCot1hwXKmzpt6L8vLtY&#10;Df9/m2NRKDzh8n5USaouaPuh1l+f/eIHRKA+vMOv9tpoS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T/MMAAADbAAAADwAAAAAAAAAAAAAAAACYAgAAZHJzL2Rv&#10;d25yZXYueG1sUEsFBgAAAAAEAAQA9QAAAIgDAAAAAA==&#10;" filled="f" strokecolor="white [3212]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2Ni8QA&#10;AADbAAAADwAAAGRycy9kb3ducmV2LnhtbESPS2vDMBCE74X+B7GFXkojxZB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jYvEAAAA2wAAAA8AAAAAAAAAAAAAAAAAmAIAAGRycy9k&#10;b3ducmV2LnhtbFBLBQYAAAAABAAEAPUAAACJAwAAAAA=&#10;" filled="f" strokecolor="white [3212]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oEMQA&#10;AADbAAAADwAAAGRycy9kb3ducmV2LnhtbESPS2vDMBCE74X+B7GFXkojxYR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KBDEAAAA2wAAAA8AAAAAAAAAAAAAAAAAmAIAAGRycy9k&#10;b3ducmV2LnhtbFBLBQYAAAAABAAEAPUAAACJAwAAAAA=&#10;" filled="f" strokecolor="white [3212]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wZMQA&#10;AADbAAAADwAAAGRycy9kb3ducmV2LnhtbESPS2vDMBCE74X+B7GFXkojxYF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4sGTEAAAA2wAAAA8AAAAAAAAAAAAAAAAAmAIAAGRycy9k&#10;b3ducmV2LnhtbFBLBQYAAAAABAAEAPUAAACJAwAAAAA=&#10;" filled="f" strokecolor="white [3212]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V/8QA&#10;AADbAAAADwAAAGRycy9kb3ducmV2LnhtbESPzWrDMBCE74W8g9hAL6WR4oMpbpRQUgq5NBC3YHpb&#10;rPUPtVaOpcT220eBQo/DzHzDbHaT7cSVBt861rBeKRDEpTMt1xq+vz6eX0D4gGywc0waZvKw2y4e&#10;NpgZN/KJrnmoRYSwz1BDE0KfSenLhiz6leuJo1e5wWKIcqilGXCMcNvJRKlUWmw5LjTY076h8je/&#10;WA3nz2NRVQp/8H0uVJKqC9rpSevH5fT2CiLQFP7Df+2D0ZAkcP8Sf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0Ff/EAAAA2wAAAA8AAAAAAAAAAAAAAAAAmAIAAGRycy9k&#10;b3ducmV2LnhtbFBLBQYAAAAABAAEAPUAAACJAwAAAAA=&#10;" filled="f" strokecolor="white [3212]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LiMQA&#10;AADbAAAADwAAAGRycy9kb3ducmV2LnhtbESPS2vDMBCE74X+B7GFXkoixQdT3CihtARyaSFpwPS2&#10;WOsHsVaupfjx76tAIMdhZr5h1tvJtmKg3jeONayWCgRx4UzDlYbTz27xCsIHZIOtY9Iwk4ft5vFh&#10;jZlxIx9oOIZKRAj7DDXUIXSZlL6oyaJfuo44eqXrLYYo+0qaHscIt61MlEqlxYbjQo0dfdRUnI8X&#10;q+Hv6zsvS4W/+DnnKknVBe30ovXz0/T+BiLQFO7hW3tvNCQruH6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mi4jEAAAA2wAAAA8AAAAAAAAAAAAAAAAAmAIAAGRycy9k&#10;b3ducmV2LnhtbFBLBQYAAAAABAAEAPUAAACJAwAAAAA=&#10;" filled="f" strokecolor="white [3212]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uE8AA&#10;AADbAAAADwAAAGRycy9kb3ducmV2LnhtbERPy4rCMBTdD/gP4QpuhmliFzJUUxlGBDcKOoK4uzS3&#10;D6a5qU3U+vdmIbg8nPdiOdhW3Kj3jWMN00SBIC6cabjScPxbf32D8AHZYOuYNDzIwzIffSwwM+7O&#10;e7odQiViCPsMNdQhdJmUvqjJok9cRxy50vUWQ4R9JU2P9xhuW5kqNZMWG44NNXb0W1Pxf7haDZft&#10;7lSWCs+4epxUOlNXtMOn1pPx8DMHEWgIb/HLvTEa0rg+fok/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ouE8AAAADbAAAADwAAAAAAAAAAAAAAAACYAgAAZHJzL2Rvd25y&#10;ZXYueG1sUEsFBgAAAAAEAAQA9QAAAIUDAAAAAA==&#10;" filled="f" strokecolor="white [3212]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NM8AA&#10;AADbAAAADwAAAGRycy9kb3ducmV2LnhtbERPyYoCMRC9C/5DqAEvookeRHuMMiiCFwdcQLwVneqF&#10;6VTaTtT2782A4K0eb635srWVuFPjS8caRkMFgjh1puRcw+m4GUxB+IBssHJMGp7kYbnoduaYGPfg&#10;Pd0PIRcxhH2CGooQ6kRKnxZk0Q9dTRy5zDUWQ4RNLk2DjxhuKzlWaiItlhwbCqxpVVD6d7hZDdfd&#10;7znLFF5w/Tyr8UTd0LZ9rXtf7c83iEBt+Ijf7q2J82fw/0s8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xNM8AAAADbAAAADwAAAAAAAAAAAAAAAACYAgAAZHJzL2Rvd25y&#10;ZXYueG1sUEsFBgAAAAAEAAQA9QAAAIUDAAAAAA==&#10;" filled="f" strokecolor="white [3212]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oqMQA&#10;AADbAAAADwAAAGRycy9kb3ducmV2LnhtbESPT2sCQQzF74V+hyEFL0Vn9CBldZRSEXqpUCuIt7CT&#10;/YM7mXVndl2/fXMo9JbwXt77Zb0dfaMG6mId2MJ8ZkAR58HVXFo4/eynb6BiQnbYBCYLD4qw3Tw/&#10;rTFz4c7fNBxTqSSEY4YWqpTaTOuYV+QxzkJLLFoROo9J1q7UrsO7hPtGL4xZao81S0OFLX1UlF+P&#10;vbdw+zqci8LgBXePs1ksTY9+fLV28jK+r0AlGtO/+e/60wm+wMo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w6KjEAAAA2wAAAA8AAAAAAAAAAAAAAAAAmAIAAGRycy9k&#10;b3ducmV2LnhtbFBLBQYAAAAABAAEAPUAAACJAwAAAAA=&#10;" filled="f" strokecolor="white [3212]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82sAA&#10;AADbAAAADwAAAGRycy9kb3ducmV2LnhtbERPyYoCMRC9C/5DqAEvookeVHqMMiiCFwdcQLwVneqF&#10;6VTaTtT2782A4K0eb635srWVuFPjS8caRkMFgjh1puRcw+m4GcxA+IBssHJMGp7kYbnoduaYGPfg&#10;Pd0PIRcxhH2CGooQ6kRKnxZk0Q9dTRy5zDUWQ4RNLk2DjxhuKzlWaiItlhwbCqxpVVD6d7hZDdfd&#10;7znLFF5w/Tyr8UTd0LZ9rXtf7c83iEBt+Ijf7q2J86fw/0s8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982sAAAADbAAAADwAAAAAAAAAAAAAAAACYAgAAZHJzL2Rvd25y&#10;ZXYueG1sUEsFBgAAAAAEAAQA9QAAAIUDAAAAAA==&#10;" filled="f" strokecolor="white [3212]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ZQcIA&#10;AADbAAAADwAAAGRycy9kb3ducmV2LnhtbERPyWrDMBC9F/oPYgK9lESqD6Y4UUJIKfTSQN2AyW2w&#10;xguxRq6lxPbfR4VCb/N462x2k+3EjQbfOtbwslIgiEtnWq41nL7fl68gfEA22DkmDTN52G0fHzaY&#10;GTfyF93yUIsYwj5DDU0IfSalLxuy6FeuJ45c5QaLIcKhlmbAMYbbTiZKpdJiy7GhwZ4ODZWX/Go1&#10;/Hwei6pSeMa3uVBJqq5op2etnxbTfg0i0BT+xX/uDxPnp/D7Sz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9lBwgAAANsAAAAPAAAAAAAAAAAAAAAAAJgCAABkcnMvZG93&#10;bnJldi54bWxQSwUGAAAAAAQABAD1AAAAhwMAAAAA&#10;" filled="f" strokecolor="white [3212]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HNsAA&#10;AADbAAAADwAAAGRycy9kb3ducmV2LnhtbERPyYoCMRC9C/5DqAEvoomC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FHNsAAAADbAAAADwAAAAAAAAAAAAAAAACYAgAAZHJzL2Rvd25y&#10;ZXYueG1sUEsFBgAAAAAEAAQA9QAAAIUDAAAAAA==&#10;" filled="f" strokecolor="white [3212]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ircAA&#10;AADbAAAADwAAAGRycy9kb3ducmV2LnhtbERPyYoCMRC9C/5DqAEvooki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3ircAAAADbAAAADwAAAAAAAAAAAAAAAACYAgAAZHJzL2Rvd25y&#10;ZXYueG1sUEsFBgAAAAAEAAQA9QAAAIUDAAAAAA==&#10;" filled="f" strokecolor="white [3212]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62cAA&#10;AADbAAAADwAAAGRycy9kb3ducmV2LnhtbERPyYoCMRC9C/5DqAEvookK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R62cAAAADbAAAADwAAAAAAAAAAAAAAAACYAgAAZHJzL2Rvd25y&#10;ZXYueG1sUEsFBgAAAAAEAAQA9QAAAIUDAAAAAA==&#10;" filled="f" strokecolor="white [3212]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fQsIA&#10;AADbAAAADwAAAGRycy9kb3ducmV2LnhtbERPTWvCQBC9F/wPywi9lLprDlJSVymWgpcK2kLobchO&#10;sqHZ2ZjdxPjvXaHQ2zze56y3k2vFSH1oPGtYLhQI4tKbhmsN318fzy8gQkQ22HomDVcKsN3MHtaY&#10;G3/hI42nWIsUwiFHDTbGLpcylJYchoXviBNX+d5hTLCvpenxksJdKzOlVtJhw6nBYkc7S+XvaXAa&#10;zp+HoqoU/uD7tVDZSg3opietH+fT2yuISFP8F/+59ybNz+D+Szp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N9CwgAAANsAAAAPAAAAAAAAAAAAAAAAAJgCAABkcnMvZG93&#10;bnJldi54bWxQSwUGAAAAAAQABAD1AAAAhwMAAAAA&#10;" filled="f" strokecolor="white [3212]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pBNcAA&#10;AADbAAAADwAAAGRycy9kb3ducmV2LnhtbERPS4vCMBC+C/6HMMJexCZ6EKmmIi4Le1nBB4i3oZk+&#10;sJl0m6j13xthYW/z8T1nte5tI+7U+dqxhmmiQBDnztRcajgdvyYLED4gG2wck4YneVhnw8EKU+Me&#10;vKf7IZQihrBPUUMVQptK6fOKLPrEtcSRK1xnMUTYldJ0+IjhtpEzpebSYs2xocKWthXl18PNavj9&#10;2Z2LQuEFP59nNZurG9p+rPXHqN8sQQTqw7/4z/1t4vwpvH+JB8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pBNcAAAADbAAAADwAAAAAAAAAAAAAAAACYAgAAZHJzL2Rvd25y&#10;ZXYueG1sUEsFBgAAAAAEAAQA9QAAAIUDAAAAAA==&#10;" filled="f" strokecolor="white [3212]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krsQA&#10;AADbAAAADwAAAGRycy9kb3ducmV2LnhtbESPT2sCQQzF74V+hyEFL0Vn9CBldZRSEXqpUCuIt7CT&#10;/YM7mXVndl2/fXMo9JbwXt77Zb0dfaMG6mId2MJ8ZkAR58HVXFo4/eynb6BiQnbYBCYLD4qw3Tw/&#10;rTFz4c7fNBxTqSSEY4YWqpTaTOuYV+QxzkJLLFoROo9J1q7UrsO7hPtGL4xZao81S0OFLX1UlF+P&#10;vbdw+zqci8LgBXePs1ksTY9+fLV28jK+r0AlGtO/+e/60wm+0Ms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G5K7EAAAA2wAAAA8AAAAAAAAAAAAAAAAAmAIAAGRycy9k&#10;b3ducmV2LnhtbFBLBQYAAAAABAAEAPUAAACJAwAAAAA=&#10;" filled="f" strokecolor="white [3212]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MAMQA&#10;AADaAAAADwAAAGRycy9kb3ducmV2LnhtbESPzWrDMBCE74W8g9hAL6WR6oNpnSghpBR6SaBJwfS2&#10;WOsfYq1cS4ntt48ChR6HmfmGWW1G24or9b5xrOFloUAQF840XGn4Pn08v4LwAdlg65g0TORhs549&#10;rDAzbuAvuh5DJSKEfYYa6hC6TEpf1GTRL1xHHL3S9RZDlH0lTY9DhNtWJkql0mLDcaHGjnY1Fefj&#10;xWr43R/yslT4g+9TrpJUXdCOT1o/zsftEkSgMfyH/9qfRsMb3K/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zADEAAAA2gAAAA8AAAAAAAAAAAAAAAAAmAIAAGRycy9k&#10;b3ducmV2LnhtbFBLBQYAAAAABAAEAPUAAACJAwAAAAA=&#10;" filled="f" strokecolor="white [3212]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pm8AA&#10;AADaAAAADwAAAGRycy9kb3ducmV2LnhtbERPy4rCMBTdD/gP4QqzGTSZLspQjSLKgBsHdARxd2lu&#10;H9jc1Cba9u/NYmCWh/NergfbiCd1vnas4XOuQBDnztRcajj/fs++QPiAbLBxTBpG8rBeTd6WmBnX&#10;85Gep1CKGMI+Qw1VCG0mpc8rsujnriWOXOE6iyHCrpSmwz6G20YmSqXSYs2xocKWthXlt9PDargf&#10;fi5FofCKu/GiklQ90A4fWr9Ph80CRKAh/Iv/3HujIW6NV+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Jpm8AAAADaAAAADwAAAAAAAAAAAAAAAACYAgAAZHJzL2Rvd25y&#10;ZXYueG1sUEsFBgAAAAAEAAQA9QAAAIUDAAAAAA==&#10;" filled="f" strokecolor="white [3212]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96cQA&#10;AADaAAAADwAAAGRycy9kb3ducmV2LnhtbESPzWrDMBCE74W8g9hAL6WR6oNbnCghpBR6SaBJwfS2&#10;WOsfYq1cS4ntt48ChR6HmfmGWW1G24or9b5xrOFloUAQF840XGn4Pn08v4HwAdlg65g0TORhs549&#10;rDAzbuAvuh5DJSKEfYYa6hC6TEpf1GTRL1xHHL3S9RZDlH0lTY9DhNtWJkql0mLDcaHGjnY1Fefj&#10;xWr43R/yslT4g+9TrpJUXdCOT1o/zsftEkSgMfyH/9qfRsMr3K/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t/enEAAAA2gAAAA8AAAAAAAAAAAAAAAAAmAIAAGRycy9k&#10;b3ducmV2LnhtbFBLBQYAAAAABAAEAPUAAACJAwAAAAA=&#10;" filled="f" strokecolor="white [3212]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YcsEA&#10;AADaAAAADwAAAGRycy9kb3ducmV2LnhtbESPzYoCMRCE74LvEFrwImuih0FmjbIoghcFdUH21kx6&#10;fthJZ5xEHd/eCILHoqq+oubLztbiRq2vHGuYjBUI4syZigsNv6fN1wyED8gGa8ek4UEelot+b46p&#10;cXc+0O0YChEh7FPUUIbQpFL6rCSLfuwa4ujlrrUYomwLaVq8R7it5VSpRFqsOC6U2NCqpOz/eLUa&#10;Lrv9Oc8V/uH6cVbTRF3RdiOth4Pu5xtEoC58wu/21mhI4HUl3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hWHLBAAAA2gAAAA8AAAAAAAAAAAAAAAAAmAIAAGRycy9kb3du&#10;cmV2LnhtbFBLBQYAAAAABAAEAPUAAACGAwAAAAA=&#10;" filled="f" strokecolor="white [3212]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GBcEA&#10;AADaAAAADwAAAGRycy9kb3ducmV2LnhtbESPS4sCMRCE74L/IfSCF9FEQ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zxgXBAAAA2gAAAA8AAAAAAAAAAAAAAAAAmAIAAGRycy9kb3du&#10;cmV2LnhtbFBLBQYAAAAABAAEAPUAAACGAwAAAAA=&#10;" filled="f" strokecolor="white [3212]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9jnsEA&#10;AADaAAAADwAAAGRycy9kb3ducmV2LnhtbESPS4sCMRCE74L/IfSCF9FEE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/Y57BAAAA2gAAAA8AAAAAAAAAAAAAAAAAmAIAAGRycy9kb3du&#10;cmV2LnhtbFBLBQYAAAAABAAEAPUAAACGAwAAAAA=&#10;" filled="f" strokecolor="white [3212]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76sEA&#10;AADaAAAADwAAAGRycy9kb3ducmV2LnhtbESPS4sCMRCE74L/IfSCF9FEB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W++rBAAAA2gAAAA8AAAAAAAAAAAAAAAAAmAIAAGRycy9kb3du&#10;cmV2LnhtbFBLBQYAAAAABAAEAPUAAACGAwAAAAA=&#10;" filled="f" strokecolor="white [3212]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eccEA&#10;AADaAAAADwAAAGRycy9kb3ducmV2LnhtbESPzYoCMRCE74LvEFrwIprsHERGo4gi7MWFVUG8NZOe&#10;H5x0xknU8e03C4LHoqq+oharztbiQa2vHGv4migQxJkzFRcaTsfdeAbCB2SDtWPS8CIPq2W/t8DU&#10;uCf/0uMQChEh7FPUUIbQpFL6rCSLfuIa4ujlrrUYomwLaVp8RritZaLUVFqsOC6U2NCmpOx6uFsN&#10;t/3POc8VXnD7Oqtkqu5ou5HWw0G3noMI1IVP+N3+NhoS+L8Sb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aXnHBAAAA2gAAAA8AAAAAAAAAAAAAAAAAmAIAAGRycy9kb3du&#10;cmV2LnhtbFBLBQYAAAAABAAEAPUAAACGAwAAAAA=&#10;" filled="f" strokecolor="white [3212]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jABr4A&#10;AADaAAAADwAAAGRycy9kb3ducmV2LnhtbERPyYoCMRC9C/5DKGEuookeRFqjiCJ4ccAFxFvRqV6w&#10;U2k7Udu/N8LAnIrHW2u+bG0lntT40rGG0VCBIE6dKTnXcD5tB1MQPiAbrByThjd5WC66nTkmxr34&#10;QM9jyEUMYZ+ghiKEOpHSpwVZ9ENXE0cuc43FEGGTS9PgK4bbSo6VmkiLJceGAmtaF5Tejg+r4b7/&#10;vWSZwitu3hc1nqgH2rav9U+vXc1ABGrDv/jPvTNxPnxf+V6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IwAa+AAAA2gAAAA8AAAAAAAAAAAAAAAAAmAIAAGRycy9kb3ducmV2&#10;LnhtbFBLBQYAAAAABAAEAPUAAACDAwAAAAA=&#10;" filled="f" strokecolor="white [3212]" strokeweight=".25pt"/>
              </v:group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518C8"/>
    <w:rsid w:val="002F06A3"/>
    <w:rsid w:val="003B3D88"/>
    <w:rsid w:val="008055BB"/>
    <w:rsid w:val="009828D9"/>
    <w:rsid w:val="00A41A31"/>
    <w:rsid w:val="00B8383B"/>
    <w:rsid w:val="00E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9FE11-8978-4D7E-88DD-354ED104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F066844F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2</cp:revision>
  <cp:lastPrinted>2016-04-15T17:53:00Z</cp:lastPrinted>
  <dcterms:created xsi:type="dcterms:W3CDTF">2016-04-15T17:58:00Z</dcterms:created>
  <dcterms:modified xsi:type="dcterms:W3CDTF">2016-04-15T17:58:00Z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