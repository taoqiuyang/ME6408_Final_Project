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shd w:val="clear" w:color="auto" w:fill="000000" w:themeFill="text1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787"/>
        <w:gridCol w:w="172"/>
        <w:gridCol w:w="3787"/>
        <w:gridCol w:w="172"/>
        <w:gridCol w:w="3787"/>
      </w:tblGrid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F967C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1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35998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77A5ADF7" wp14:editId="2A0FDD89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-11430</wp:posOffset>
                      </wp:positionV>
                      <wp:extent cx="396240" cy="335915"/>
                      <wp:effectExtent l="0" t="0" r="3810" b="6985"/>
                      <wp:wrapNone/>
                      <wp:docPr id="2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240" cy="3359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B3E" w:rsidRPr="00F967C0" w:rsidRDefault="00E35998" w:rsidP="00DA6B3E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  <w:r w:rsidR="00DA6B3E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A5AD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6.1pt;margin-top:-.9pt;width:31.2pt;height:26.4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" filled="f" stroked="f">
                      <v:textbox inset="0,0,0,0">
                        <w:txbxContent>
                          <w:p w:rsidR="00DA6B3E" w:rsidRPr="00F967C0" w:rsidRDefault="00E35998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  <w:r w:rsidR="00DA6B3E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67C0">
              <w:rPr>
                <w:color w:val="FFFFFF" w:themeColor="background1"/>
                <w:sz w:val="240"/>
                <w:szCs w:val="240"/>
              </w:rPr>
              <w:t>2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35998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4EBD3B24" wp14:editId="4C92AD51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1812925</wp:posOffset>
                      </wp:positionV>
                      <wp:extent cx="396240" cy="335915"/>
                      <wp:effectExtent l="0" t="0" r="3810" b="6985"/>
                      <wp:wrapNone/>
                      <wp:docPr id="2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16" cy="33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B3E" w:rsidRPr="00F967C0" w:rsidRDefault="00E35998" w:rsidP="00DA6B3E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  <w:r w:rsidR="00DA6B3E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BD3B24" id="_x0000_s1027" type="#_x0000_t202" style="position:absolute;left:0;text-align:left;margin-left:156pt;margin-top:142.75pt;width:31.2pt;height:26.4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" filled="f" stroked="f">
                      <v:textbox inset="0,0,0,0">
                        <w:txbxContent>
                          <w:p w:rsidR="00DA6B3E" w:rsidRPr="00F967C0" w:rsidRDefault="00E35998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  <w:r w:rsidR="00DA6B3E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67C0">
              <w:rPr>
                <w:color w:val="FFFFFF" w:themeColor="background1"/>
                <w:sz w:val="240"/>
                <w:szCs w:val="240"/>
              </w:rPr>
              <w:t>3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35998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29C8C2B7" wp14:editId="15E2C0FF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1820545</wp:posOffset>
                      </wp:positionV>
                      <wp:extent cx="396240" cy="335915"/>
                      <wp:effectExtent l="0" t="0" r="3810" b="6985"/>
                      <wp:wrapNone/>
                      <wp:docPr id="2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16" cy="33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B3E" w:rsidRPr="00F967C0" w:rsidRDefault="00E35998" w:rsidP="00DA6B3E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  <w:r w:rsidR="00DA6B3E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8C2B7" id="_x0000_s1028" type="#_x0000_t202" style="position:absolute;left:0;text-align:left;margin-left:155.65pt;margin-top:143.35pt;width:31.2pt;height:26.4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" filled="f" stroked="f">
                      <v:textbox inset="0,0,0,0">
                        <w:txbxContent>
                          <w:p w:rsidR="00DA6B3E" w:rsidRPr="00F967C0" w:rsidRDefault="00E35998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  <w:r w:rsidR="00DA6B3E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156B49A2" wp14:editId="4FF4950E">
                      <wp:simplePos x="0" y="0"/>
                      <wp:positionH relativeFrom="column">
                        <wp:posOffset>1975485</wp:posOffset>
                      </wp:positionH>
                      <wp:positionV relativeFrom="paragraph">
                        <wp:posOffset>-17780</wp:posOffset>
                      </wp:positionV>
                      <wp:extent cx="396240" cy="335915"/>
                      <wp:effectExtent l="0" t="0" r="3810" b="6985"/>
                      <wp:wrapNone/>
                      <wp:docPr id="2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16" cy="33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B3E" w:rsidRPr="00F967C0" w:rsidRDefault="00E35998" w:rsidP="00DA6B3E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  <w:r w:rsidR="00DA6B3E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B49A2" id="_x0000_s1029" type="#_x0000_t202" style="position:absolute;left:0;text-align:left;margin-left:155.55pt;margin-top:-1.4pt;width:31.2pt;height:26.4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" filled="f" stroked="f">
                      <v:textbox inset="0,0,0,0">
                        <w:txbxContent>
                          <w:p w:rsidR="00DA6B3E" w:rsidRPr="00F967C0" w:rsidRDefault="00E35998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  <w:r w:rsidR="00DA6B3E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67C0">
              <w:rPr>
                <w:color w:val="FFFFFF" w:themeColor="background1"/>
                <w:sz w:val="240"/>
                <w:szCs w:val="240"/>
              </w:rPr>
              <w:t>4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35998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646E3230" wp14:editId="728848AE">
                      <wp:simplePos x="0" y="0"/>
                      <wp:positionH relativeFrom="column">
                        <wp:posOffset>1975485</wp:posOffset>
                      </wp:positionH>
                      <wp:positionV relativeFrom="paragraph">
                        <wp:posOffset>1823720</wp:posOffset>
                      </wp:positionV>
                      <wp:extent cx="396240" cy="335915"/>
                      <wp:effectExtent l="0" t="0" r="3810" b="6985"/>
                      <wp:wrapNone/>
                      <wp:docPr id="2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16" cy="33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B3E" w:rsidRPr="00F967C0" w:rsidRDefault="00E35998" w:rsidP="00DA6B3E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  <w:r w:rsidR="00DA6B3E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E3230" id="_x0000_s1030" type="#_x0000_t202" style="position:absolute;left:0;text-align:left;margin-left:155.55pt;margin-top:143.6pt;width:31.2pt;height:26.4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" filled="f" stroked="f">
                      <v:textbox inset="0,0,0,0">
                        <w:txbxContent>
                          <w:p w:rsidR="00DA6B3E" w:rsidRPr="00F967C0" w:rsidRDefault="00E35998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  <w:r w:rsidR="00DA6B3E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6B3E"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58AADA05" wp14:editId="2D7AD27A">
                      <wp:simplePos x="0" y="0"/>
                      <wp:positionH relativeFrom="column">
                        <wp:posOffset>1975485</wp:posOffset>
                      </wp:positionH>
                      <wp:positionV relativeFrom="paragraph">
                        <wp:posOffset>-10795</wp:posOffset>
                      </wp:positionV>
                      <wp:extent cx="396240" cy="335915"/>
                      <wp:effectExtent l="0" t="0" r="3810" b="6985"/>
                      <wp:wrapNone/>
                      <wp:docPr id="2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16" cy="33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B3E" w:rsidRPr="00F967C0" w:rsidRDefault="00E35998" w:rsidP="00DA6B3E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  <w:r w:rsidR="00DA6B3E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ADA05" id="_x0000_s1031" type="#_x0000_t202" style="position:absolute;left:0;text-align:left;margin-left:155.55pt;margin-top:-.85pt;width:31.2pt;height:26.4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" filled="f" stroked="f">
                      <v:textbox inset="0,0,0,0">
                        <w:txbxContent>
                          <w:p w:rsidR="00DA6B3E" w:rsidRPr="00F967C0" w:rsidRDefault="00E35998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  <w:r w:rsidR="00DA6B3E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67C0">
              <w:rPr>
                <w:color w:val="FFFFFF" w:themeColor="background1"/>
                <w:sz w:val="240"/>
                <w:szCs w:val="240"/>
              </w:rPr>
              <w:t>5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35998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2378DA14" wp14:editId="6E52FCB7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1828165</wp:posOffset>
                      </wp:positionV>
                      <wp:extent cx="396240" cy="335915"/>
                      <wp:effectExtent l="0" t="0" r="3810" b="6985"/>
                      <wp:wrapNone/>
                      <wp:docPr id="2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240" cy="3359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B3E" w:rsidRPr="00F967C0" w:rsidRDefault="00E35998" w:rsidP="00DA6B3E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  <w:r w:rsidR="00DA6B3E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8DA14" id="_x0000_s1032" type="#_x0000_t202" style="position:absolute;left:0;text-align:left;margin-left:155.95pt;margin-top:143.95pt;width:31.2pt;height:26.4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" filled="f" stroked="f">
                      <v:textbox inset="0,0,0,0">
                        <w:txbxContent>
                          <w:p w:rsidR="00DA6B3E" w:rsidRPr="00F967C0" w:rsidRDefault="00E35998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  <w:r w:rsidR="00DA6B3E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67C0">
              <w:rPr>
                <w:color w:val="FFFFFF" w:themeColor="background1"/>
                <w:sz w:val="240"/>
                <w:szCs w:val="240"/>
              </w:rPr>
              <w:t>6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F967C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7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A265B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310B0D18" wp14:editId="10020CC4">
                      <wp:simplePos x="0" y="0"/>
                      <wp:positionH relativeFrom="column">
                        <wp:posOffset>1978025</wp:posOffset>
                      </wp:positionH>
                      <wp:positionV relativeFrom="paragraph">
                        <wp:posOffset>1821815</wp:posOffset>
                      </wp:positionV>
                      <wp:extent cx="396240" cy="335915"/>
                      <wp:effectExtent l="0" t="0" r="3810" b="6985"/>
                      <wp:wrapNone/>
                      <wp:docPr id="2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16" cy="33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B3E" w:rsidRPr="00F967C0" w:rsidRDefault="00EA265B" w:rsidP="00DA6B3E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  <w:r w:rsidR="00DA6B3E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B0D18" id="_x0000_s1033" type="#_x0000_t202" style="position:absolute;left:0;text-align:left;margin-left:155.75pt;margin-top:143.45pt;width:31.2pt;height:26.4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" filled="f" stroked="f">
                      <v:textbox inset="0,0,0,0">
                        <w:txbxContent>
                          <w:p w:rsidR="00DA6B3E" w:rsidRPr="00F967C0" w:rsidRDefault="00EA265B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  <w:r w:rsidR="00DA6B3E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67C0">
              <w:rPr>
                <w:color w:val="FFFFFF" w:themeColor="background1"/>
                <w:sz w:val="240"/>
                <w:szCs w:val="240"/>
              </w:rPr>
              <w:t>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F967C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9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DA6B3E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726848" behindDoc="0" locked="0" layoutInCell="1" allowOverlap="1" wp14:anchorId="0B7E8B0E" wp14:editId="10A9481D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-18415</wp:posOffset>
                      </wp:positionV>
                      <wp:extent cx="396240" cy="335915"/>
                      <wp:effectExtent l="0" t="0" r="3810" b="6985"/>
                      <wp:wrapNone/>
                      <wp:docPr id="2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16" cy="33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B3E" w:rsidRPr="00F967C0" w:rsidRDefault="00EA265B" w:rsidP="00DA6B3E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  <w:r w:rsidR="00DA6B3E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E8B0E" id="_x0000_s1034" type="#_x0000_t202" style="position:absolute;left:0;text-align:left;margin-left:155.65pt;margin-top:-1.45pt;width:31.2pt;height:26.4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" filled="f" stroked="f">
                      <v:textbox inset="0,0,0,0">
                        <w:txbxContent>
                          <w:p w:rsidR="00DA6B3E" w:rsidRPr="00F967C0" w:rsidRDefault="00EA265B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  <w:r w:rsidR="00DA6B3E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67C0">
              <w:rPr>
                <w:color w:val="FFFFFF" w:themeColor="background1"/>
                <w:sz w:val="240"/>
                <w:szCs w:val="240"/>
              </w:rPr>
              <w:t>10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F967C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11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DA6B3E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F967C0">
              <w:rPr>
                <w:noProof/>
                <w:color w:val="FFFFFF" w:themeColor="background1"/>
                <w:sz w:val="240"/>
                <w:szCs w:val="240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08D0DCBF" wp14:editId="4FB14AA0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-4445</wp:posOffset>
                      </wp:positionV>
                      <wp:extent cx="396240" cy="335915"/>
                      <wp:effectExtent l="0" t="0" r="3810" b="6985"/>
                      <wp:wrapNone/>
                      <wp:docPr id="2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16" cy="33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B3E" w:rsidRPr="00F967C0" w:rsidRDefault="00EA265B" w:rsidP="00DA6B3E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  <w:r w:rsidR="00DA6B3E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0DCBF" id="_x0000_s1035" type="#_x0000_t202" style="position:absolute;left:0;text-align:left;margin-left:155.95pt;margin-top:-.35pt;width:31.2pt;height:26.4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" filled="f" stroked="f">
                      <v:textbox inset="0,0,0,0">
                        <w:txbxContent>
                          <w:p w:rsidR="00DA6B3E" w:rsidRPr="00F967C0" w:rsidRDefault="00EA265B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  <w:r w:rsidR="00DA6B3E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67C0">
              <w:rPr>
                <w:color w:val="FFFFFF" w:themeColor="background1"/>
                <w:sz w:val="240"/>
                <w:szCs w:val="240"/>
              </w:rPr>
              <w:t>12</w:t>
            </w:r>
          </w:p>
        </w:tc>
        <w:bookmarkStart w:id="0" w:name="_GoBack"/>
        <w:bookmarkEnd w:id="0"/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</w:tr>
    </w:tbl>
    <w:p w:rsidR="00197828" w:rsidRDefault="00E35998" w:rsidP="008055BB">
      <w:pPr>
        <w:tabs>
          <w:tab w:val="center" w:pos="1800"/>
        </w:tabs>
        <w:spacing w:after="0" w:line="20" w:lineRule="exact"/>
      </w:pPr>
      <w:r w:rsidRPr="00F967C0">
        <w:rPr>
          <w:noProof/>
          <w:color w:val="FFFFFF" w:themeColor="background1"/>
          <w:sz w:val="240"/>
          <w:szCs w:val="24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C8A7BEB" wp14:editId="37C09414">
                <wp:simplePos x="0" y="0"/>
                <wp:positionH relativeFrom="column">
                  <wp:posOffset>6975949</wp:posOffset>
                </wp:positionH>
                <wp:positionV relativeFrom="paragraph">
                  <wp:posOffset>-9153326</wp:posOffset>
                </wp:positionV>
                <wp:extent cx="396240" cy="335915"/>
                <wp:effectExtent l="0" t="0" r="3810" b="6985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B3E" w:rsidRPr="00F967C0" w:rsidRDefault="00E35998" w:rsidP="00DA6B3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  <w:r w:rsidR="00DA6B3E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7BEB" id="_x0000_s1036" type="#_x0000_t202" style="position:absolute;margin-left:549.3pt;margin-top:-720.75pt;width:31.2pt;height:26.4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" filled="f" stroked="f">
                <v:textbox inset="0,0,0,0">
                  <w:txbxContent>
                    <w:p w:rsidR="00DA6B3E" w:rsidRPr="00F967C0" w:rsidRDefault="00E35998" w:rsidP="00DA6B3E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A</w:t>
                      </w:r>
                      <w:r w:rsidR="00DA6B3E">
                        <w:rPr>
                          <w:color w:val="FFFFFF" w:themeColor="background1"/>
                          <w:sz w:val="40"/>
                          <w:szCs w:val="4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F967C0">
        <w:rPr>
          <w:noProof/>
          <w:color w:val="FFFFFF" w:themeColor="background1"/>
          <w:sz w:val="240"/>
          <w:szCs w:val="24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79C2B4" wp14:editId="4D2F28AA">
                <wp:simplePos x="0" y="0"/>
                <wp:positionH relativeFrom="column">
                  <wp:posOffset>1945005</wp:posOffset>
                </wp:positionH>
                <wp:positionV relativeFrom="paragraph">
                  <wp:posOffset>-9158434</wp:posOffset>
                </wp:positionV>
                <wp:extent cx="396240" cy="335915"/>
                <wp:effectExtent l="0" t="0" r="3810" b="698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7C0" w:rsidRPr="00F967C0" w:rsidRDefault="00E35998" w:rsidP="00F967C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  <w:r w:rsidR="00C406A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9C2B4" id="_x0000_s1037" type="#_x0000_t202" style="position:absolute;margin-left:153.15pt;margin-top:-721.15pt;width:31.2pt;height:26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" filled="f" stroked="f">
                <v:textbox inset="0,0,0,0">
                  <w:txbxContent>
                    <w:p w:rsidR="00F967C0" w:rsidRPr="00F967C0" w:rsidRDefault="00E35998" w:rsidP="00F967C0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A</w:t>
                      </w:r>
                      <w:r w:rsidR="00C406A9">
                        <w:rPr>
                          <w:color w:val="FFFFFF" w:themeColor="background1"/>
                          <w:sz w:val="40"/>
                          <w:szCs w:val="4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11F7C" w:rsidRPr="00011F7C">
        <w:rPr>
          <w:noProof/>
          <w:color w:val="FFFFFF" w:themeColor="background1"/>
          <w:sz w:val="240"/>
          <w:szCs w:val="240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FE41BF5" wp14:editId="6D117F29">
                <wp:simplePos x="0" y="0"/>
                <wp:positionH relativeFrom="column">
                  <wp:posOffset>-280753</wp:posOffset>
                </wp:positionH>
                <wp:positionV relativeFrom="paragraph">
                  <wp:posOffset>-9645705</wp:posOffset>
                </wp:positionV>
                <wp:extent cx="7839986" cy="10090205"/>
                <wp:effectExtent l="0" t="0" r="2794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9986" cy="100902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F7C" w:rsidRDefault="00011F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41BF5" id="_x0000_s1038" type="#_x0000_t202" style="position:absolute;margin-left:-22.1pt;margin-top:-759.5pt;width:617.3pt;height:794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" fillcolor="black [3213]">
                <v:textbox>
                  <w:txbxContent>
                    <w:p w:rsidR="00011F7C" w:rsidRDefault="00011F7C"/>
                  </w:txbxContent>
                </v:textbox>
              </v:shape>
            </w:pict>
          </mc:Fallback>
        </mc:AlternateContent>
      </w:r>
      <w:r w:rsidR="00011F7C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-60517</wp:posOffset>
                </wp:positionH>
                <wp:positionV relativeFrom="paragraph">
                  <wp:posOffset>-9156700</wp:posOffset>
                </wp:positionV>
                <wp:extent cx="7433945" cy="9144000"/>
                <wp:effectExtent l="0" t="0" r="14605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3945" cy="9144000"/>
                          <a:chOff x="0" y="0"/>
                          <a:chExt cx="7433945" cy="9144000"/>
                        </a:xfrm>
                      </wpg:grpSpPr>
                      <wps:wsp>
                        <wps:cNvPr id="30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2510287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5029200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2510287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5029200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0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2510287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5029200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0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510287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029200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0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510287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5029200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0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510287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5029200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0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510287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5029200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0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510287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029200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0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510287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029200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0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510287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029200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F1205" id="Group 31" o:spid="_x0000_s1026" style="position:absolute;margin-left:-4.75pt;margin-top:-721pt;width:585.35pt;height:10in;z-index:251672576" coordsize="7433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">
                <v:roundrect id="AutoShape 31" o:spid="_x0000_s1027" style="position:absolute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O4zsEA&#10;AADbAAAADwAAAGRycy9kb3ducmV2LnhtbERPy2oCMRTdF/oP4RbclJo4BSlT4yBKoRuF2oJ0d5nc&#10;eeDkZpxkxvj3ZlHo8nDeqyLaTkw0+NaxhsVcgSAunWm51vDz/fHyBsIHZIOdY9JwIw/F+vFhhblx&#10;V/6i6RhqkULY56ihCaHPpfRlQxb93PXEiavcYDEkONTSDHhN4baTmVJLabHl1NBgT9uGyvNxtBou&#10;+8OpqhT+4u52UtlSjWjjs9azp7h5BxEohn/xn/vTaHhN69OX9APk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zuM7BAAAA2wAAAA8AAAAAAAAAAAAAAAAAmAIAAGRycy9kb3du&#10;cmV2LnhtbFBLBQYAAAAABAAEAPUAAACGAwAAAAA=&#10;" filled="f" strokecolor="white [3212]" strokeweight=".25pt"/>
                <v:roundrect id="AutoShape 30" o:spid="_x0000_s1028" style="position:absolute;left:2510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CHjsMA&#10;AADbAAAADwAAAGRycy9kb3ducmV2LnhtbESPzYoCMRCE78K+Q2hhL6KJcxB3NIqsCHtZQV0Qb82k&#10;5wcnnXESdXz7jSB4LKrqK2q+7GwtbtT6yrGG8UiBIM6cqbjQ8HfYDKcgfEA2WDsmDQ/ysFx89OaY&#10;GnfnHd32oRARwj5FDWUITSqlz0qy6EeuIY5e7lqLIcq2kKbFe4TbWiZKTaTFiuNCiQ19l5Sd91er&#10;4fK7Pea5whOuH0eVTNQVbTfQ+rPfrWYgAnXhHX61f4yG5AueX+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CHjsMAAADbAAAADwAAAAAAAAAAAAAAAACYAgAAZHJzL2Rv&#10;d25yZXYueG1sUEsFBgAAAAAEAAQA9QAAAIgDAAAAAA==&#10;" filled="f" strokecolor="white [3212]" strokeweight=".25pt"/>
                <v:roundrect id="AutoShape 29" o:spid="_x0000_s1029" style="position:absolute;left:5029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iFcAA&#10;AADbAAAADwAAAGRycy9kb3ducmV2LnhtbERPy4rCMBTdD/gP4QpuhmliFzJUUxlGBDcKOoK4uzS3&#10;D6a5qU3U+vdmIbg8nPdiOdhW3Kj3jWMN00SBIC6cabjScPxbf32D8AHZYOuYNDzIwzIffSwwM+7O&#10;e7odQiViCPsMNdQhdJmUvqjJok9cRxy50vUWQ4R9JU2P9xhuW5kqNZMWG44NNXb0W1Pxf7haDZft&#10;7lSWCs+4epxUOlNXtMOn1pPx8DMHEWgIb/HLvTEa0jg2fok/QO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NwiFcAAAADbAAAADwAAAAAAAAAAAAAAAACYAgAAZHJzL2Rvd25y&#10;ZXYueG1sUEsFBgAAAAAEAAQA9QAAAIUDAAAAAA==&#10;" filled="f" strokecolor="white [3212]" strokeweight=".25pt"/>
                <v:roundrect id="AutoShape 28" o:spid="_x0000_s1030" style="position:absolute;top:914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2Z8MA&#10;AADbAAAADwAAAGRycy9kb3ducmV2LnhtbESPzYoCMRCE78K+Q2hhL6KJc9BlNIqsCHtZQV0Qb82k&#10;5wcnnXESdXz7jSB4LKrqK2q+7GwtbtT6yrGG8UiBIM6cqbjQ8HfYDL9A+IBssHZMGh7kYbn46M0x&#10;Ne7OO7rtQyEihH2KGsoQmlRKn5Vk0Y9cQxy93LUWQ5RtIU2L9wi3tUyUmkiLFceFEhv6Lik7769W&#10;w+V3e8xzhSdcP44qmagr2m6g9We/W81ABOrCO/xq/xgNyRSeX+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O2Z8MAAADbAAAADwAAAAAAAAAAAAAAAACYAgAAZHJzL2Rv&#10;d25yZXYueG1sUEsFBgAAAAAEAAQA9QAAAIgDAAAAAA==&#10;" filled="f" strokecolor="white [3212]" strokeweight=".25pt"/>
                <v:roundrect id="AutoShape 27" o:spid="_x0000_s1031" style="position:absolute;left:25102;top:9144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T/MMA&#10;AADbAAAADwAAAGRycy9kb3ducmV2LnhtbESPS4sCMRCE78L+h9ALe5E1cQ6DzBpFVgQvK/gA8dZM&#10;eh446cxOoo7/3giCx6KqvqKm89424kqdrx1rGI8UCOLcmZpLDYf96nsCwgdkg41j0nAnD/PZx2CK&#10;mXE33tJ1F0oRIewz1FCF0GZS+rwii37kWuLoFa6zGKLsSmk6vEW4bWSiVCot1hwXKmzpt6L8vLtY&#10;Df9/m2NRKDzh8n5USaouaPuh1l+f/eIHRKA+vMOv9tpoSFJ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8T/MMAAADbAAAADwAAAAAAAAAAAAAAAACYAgAAZHJzL2Rv&#10;d25yZXYueG1sUEsFBgAAAAAEAAQA9QAAAIgDAAAAAA==&#10;" filled="f" strokecolor="white [3212]" strokeweight=".25pt"/>
                <v:roundrect id="AutoShape 26" o:spid="_x0000_s1032" style="position:absolute;left:50292;top:914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2Ni8QA&#10;AADbAAAADwAAAGRycy9kb3ducmV2LnhtbESPS2vDMBCE74X+B7GFXkojxZBQnCihNAR6aSBOIfS2&#10;WOsHsVaOpfjx76tAocdhZr5h1tvRNqKnzteONcxnCgRx7kzNpYbv0/71DYQPyAYbx6RhIg/bzePD&#10;GlPjBj5Sn4VSRAj7FDVUIbSplD6vyKKfuZY4eoXrLIYou1KaDocIt41MlFpKizXHhQpb+qgov2Q3&#10;q+H6dTgXhcIf3E1nlSzVDe34ovXz0/i+AhFoDP/hv/an0ZAs4P4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djYvEAAAA2wAAAA8AAAAAAAAAAAAAAAAAmAIAAGRycy9k&#10;b3ducmV2LnhtbFBLBQYAAAAABAAEAPUAAACJAwAAAAA=&#10;" filled="f" strokecolor="white [3212]" strokeweight=".25pt"/>
                <v:roundrect id="AutoShape 25" o:spid="_x0000_s1033" style="position:absolute;top:1828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oEMQA&#10;AADbAAAADwAAAGRycy9kb3ducmV2LnhtbESPS2vDMBCE74X+B7GFXkojxYRQnCihNAR6aSBOIfS2&#10;WOsHsVaOpfjx76tAocdhZr5h1tvRNqKnzteONcxnCgRx7kzNpYbv0/71DYQPyAYbx6RhIg/bzePD&#10;GlPjBj5Sn4VSRAj7FDVUIbSplD6vyKKfuZY4eoXrLIYou1KaDocIt41MlFpKizXHhQpb+qgov2Q3&#10;q+H6dTgXhcIf3E1nlSzVDe34ovXz0/i+AhFoDP/hv/an0ZAs4P4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RKBDEAAAA2wAAAA8AAAAAAAAAAAAAAAAAmAIAAGRycy9k&#10;b3ducmV2LnhtbFBLBQYAAAAABAAEAPUAAACJAwAAAAA=&#10;" filled="f" strokecolor="white [3212]" strokeweight=".25pt"/>
                <v:roundrect id="AutoShape 24" o:spid="_x0000_s1034" style="position:absolute;left:25102;top:18288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wZMQA&#10;AADbAAAADwAAAGRycy9kb3ducmV2LnhtbESPS2vDMBCE74X+B7GFXkojxYFQnCihNAR6aSBOIfS2&#10;WOsHsVaOpfjx76tAocdhZr5h1tvRNqKnzteONcxnCgRx7kzNpYbv0/71DYQPyAYbx6RhIg/bzePD&#10;GlPjBj5Sn4VSRAj7FDVUIbSplD6vyKKfuZY4eoXrLIYou1KaDocIt41MlFpKizXHhQpb+qgov2Q3&#10;q+H6dTgXhcIf3E1nlSzVDe34ovXz0/i+AhFoDP/hv/an0ZAs4P4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4sGTEAAAA2wAAAA8AAAAAAAAAAAAAAAAAmAIAAGRycy9k&#10;b3ducmV2LnhtbFBLBQYAAAAABAAEAPUAAACJAwAAAAA=&#10;" filled="f" strokecolor="white [3212]" strokeweight=".25pt"/>
                <v:roundrect id="AutoShape 23" o:spid="_x0000_s1035" style="position:absolute;left:50292;top:1828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V/8QA&#10;AADbAAAADwAAAGRycy9kb3ducmV2LnhtbESPzWrDMBCE74W8g9hAL6WR4oMpbpRQUgq5NBC3YHpb&#10;rPUPtVaOpcT220eBQo/DzHzDbHaT7cSVBt861rBeKRDEpTMt1xq+vz6eX0D4gGywc0waZvKw2y4e&#10;NpgZN/KJrnmoRYSwz1BDE0KfSenLhiz6leuJo1e5wWKIcqilGXCMcNvJRKlUWmw5LjTY076h8je/&#10;WA3nz2NRVQp/8H0uVJKqC9rpSevH5fT2CiLQFP7Df+2D0ZAkcP8Sf4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0Ff/EAAAA2wAAAA8AAAAAAAAAAAAAAAAAmAIAAGRycy9k&#10;b3ducmV2LnhtbFBLBQYAAAAABAAEAPUAAACJAwAAAAA=&#10;" filled="f" strokecolor="white [3212]" strokeweight=".25pt"/>
                <v:roundrect id="AutoShape 22" o:spid="_x0000_s1036" style="position:absolute;top:2743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LiMQA&#10;AADbAAAADwAAAGRycy9kb3ducmV2LnhtbESPS2vDMBCE74X+B7GFXkoixQdT3CihtARyaSFpwPS2&#10;WOsHsVaupfjx76tAIMdhZr5h1tvJtmKg3jeONayWCgRx4UzDlYbTz27xCsIHZIOtY9Iwk4ft5vFh&#10;jZlxIx9oOIZKRAj7DDXUIXSZlL6oyaJfuo44eqXrLYYo+0qaHscIt61MlEqlxYbjQo0dfdRUnI8X&#10;q+Hv6zsvS4W/+DnnKknVBe30ovXz0/T+BiLQFO7hW3tvNCQruH6JP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mi4jEAAAA2wAAAA8AAAAAAAAAAAAAAAAAmAIAAGRycy9k&#10;b3ducmV2LnhtbFBLBQYAAAAABAAEAPUAAACJAwAAAAA=&#10;" filled="f" strokecolor="white [3212]" strokeweight=".25pt"/>
                <v:roundrect id="AutoShape 21" o:spid="_x0000_s1037" style="position:absolute;left:25102;top:2743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uE8AA&#10;AADbAAAADwAAAGRycy9kb3ducmV2LnhtbERPy4rCMBTdD/gP4QpuhmliFzJUUxlGBDcKOoK4uzS3&#10;D6a5qU3U+vdmIbg8nPdiOdhW3Kj3jWMN00SBIC6cabjScPxbf32D8AHZYOuYNDzIwzIffSwwM+7O&#10;e7odQiViCPsMNdQhdJmUvqjJok9cRxy50vUWQ4R9JU2P9xhuW5kqNZMWG44NNXb0W1Pxf7haDZft&#10;7lSWCs+4epxUOlNXtMOn1pPx8DMHEWgIb/HLvTEa0rg+fok/QO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ouE8AAAADbAAAADwAAAAAAAAAAAAAAAACYAgAAZHJzL2Rvd25y&#10;ZXYueG1sUEsFBgAAAAAEAAQA9QAAAIUDAAAAAA==&#10;" filled="f" strokecolor="white [3212]" strokeweight=".25pt"/>
                <v:roundrect id="AutoShape 20" o:spid="_x0000_s1038" style="position:absolute;left:50292;top:2743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NM8AA&#10;AADbAAAADwAAAGRycy9kb3ducmV2LnhtbERPyYoCMRC9C/5DqAEvookeRHuMMiiCFwdcQLwVneqF&#10;6VTaTtT2782A4K0eb635srWVuFPjS8caRkMFgjh1puRcw+m4GUxB+IBssHJMGp7kYbnoduaYGPfg&#10;Pd0PIRcxhH2CGooQ6kRKnxZk0Q9dTRy5zDUWQ4RNLk2DjxhuKzlWaiItlhwbCqxpVVD6d7hZDdfd&#10;7znLFF5w/Tyr8UTd0LZ9rXtf7c83iEBt+Ijf7q2J82fw/0s8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xNM8AAAADbAAAADwAAAAAAAAAAAAAAAACYAgAAZHJzL2Rvd25y&#10;ZXYueG1sUEsFBgAAAAAEAAQA9QAAAIUDAAAAAA==&#10;" filled="f" strokecolor="white [3212]" strokeweight=".25pt"/>
                <v:roundrect id="AutoShape 19" o:spid="_x0000_s1039" style="position:absolute;top:3657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oqMQA&#10;AADbAAAADwAAAGRycy9kb3ducmV2LnhtbESPT2sCQQzF74V+hyEFL0Vn9CBldZRSEXqpUCuIt7CT&#10;/YM7mXVndl2/fXMo9JbwXt77Zb0dfaMG6mId2MJ8ZkAR58HVXFo4/eynb6BiQnbYBCYLD4qw3Tw/&#10;rTFz4c7fNBxTqSSEY4YWqpTaTOuYV+QxzkJLLFoROo9J1q7UrsO7hPtGL4xZao81S0OFLX1UlF+P&#10;vbdw+zqci8LgBXePs1ksTY9+fLV28jK+r0AlGtO/+e/60wm+wMovMoD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w6KjEAAAA2wAAAA8AAAAAAAAAAAAAAAAAmAIAAGRycy9k&#10;b3ducmV2LnhtbFBLBQYAAAAABAAEAPUAAACJAwAAAAA=&#10;" filled="f" strokecolor="white [3212]" strokeweight=".25pt"/>
                <v:roundrect id="AutoShape 18" o:spid="_x0000_s1040" style="position:absolute;left:25102;top:36576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982sAA&#10;AADbAAAADwAAAGRycy9kb3ducmV2LnhtbERPyYoCMRC9C/5DqAEvookeVHqMMiiCFwdcQLwVneqF&#10;6VTaTtT2782A4K0eb635srWVuFPjS8caRkMFgjh1puRcw+m4GcxA+IBssHJMGp7kYbnoduaYGPfg&#10;Pd0PIRcxhH2CGooQ6kRKnxZk0Q9dTRy5zDUWQ4RNLk2DjxhuKzlWaiItlhwbCqxpVVD6d7hZDdfd&#10;7znLFF5w/Tyr8UTd0LZ9rXtf7c83iEBt+Ijf7q2J86fw/0s8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982sAAAADbAAAADwAAAAAAAAAAAAAAAACYAgAAZHJzL2Rvd25y&#10;ZXYueG1sUEsFBgAAAAAEAAQA9QAAAIUDAAAAAA==&#10;" filled="f" strokecolor="white [3212]" strokeweight=".25pt"/>
                <v:roundrect id="AutoShape 17" o:spid="_x0000_s1041" style="position:absolute;left:50292;top:3657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PZQcIA&#10;AADbAAAADwAAAGRycy9kb3ducmV2LnhtbERPyWrDMBC9F/oPYgK9lESqD6Y4UUJIKfTSQN2AyW2w&#10;xguxRq6lxPbfR4VCb/N462x2k+3EjQbfOtbwslIgiEtnWq41nL7fl68gfEA22DkmDTN52G0fHzaY&#10;GTfyF93yUIsYwj5DDU0IfSalLxuy6FeuJ45c5QaLIcKhlmbAMYbbTiZKpdJiy7GhwZ4ODZWX/Go1&#10;/Hwei6pSeMa3uVBJqq5op2etnxbTfg0i0BT+xX/uDxPnp/D7Szx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Y9lBwgAAANsAAAAPAAAAAAAAAAAAAAAAAJgCAABkcnMvZG93&#10;bnJldi54bWxQSwUGAAAAAAQABAD1AAAAhwMAAAAA&#10;" filled="f" strokecolor="white [3212]" strokeweight=".25pt"/>
                <v:roundrect id="AutoShape 16" o:spid="_x0000_s1042" style="position:absolute;top:45720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FHNsAA&#10;AADbAAAADwAAAGRycy9kb3ducmV2LnhtbERPyYoCMRC9C/5DqAEvoomCIj1GGRwELwouIN6KTvXC&#10;dCo9najt3xtB8FaPt9Z82dpK3KjxpWMNo6ECQZw6U3Ku4XRcD2YgfEA2WDkmDQ/ysFx0O3NMjLvz&#10;nm6HkIsYwj5BDUUIdSKlTwuy6IeuJo5c5hqLIcIml6bBewy3lRwrNZUWS44NBda0Kij9O1ythv/t&#10;7pxlCi/4+zir8VRd0bZ9rXtf7c83iEBt+Ijf7o2J8yfw+iUe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FHNsAAAADbAAAADwAAAAAAAAAAAAAAAACYAgAAZHJzL2Rvd25y&#10;ZXYueG1sUEsFBgAAAAAEAAQA9QAAAIUDAAAAAA==&#10;" filled="f" strokecolor="white [3212]" strokeweight=".25pt"/>
                <v:roundrect id="AutoShape 15" o:spid="_x0000_s1043" style="position:absolute;left:25102;top:45720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3ircAA&#10;AADbAAAADwAAAGRycy9kb3ducmV2LnhtbERPyYoCMRC9C/5DqAEvookiIj1GGRwELwouIN6KTvXC&#10;dCo9najt3xtB8FaPt9Z82dpK3KjxpWMNo6ECQZw6U3Ku4XRcD2YgfEA2WDkmDQ/ysFx0O3NMjLvz&#10;nm6HkIsYwj5BDUUIdSKlTwuy6IeuJo5c5hqLIcIml6bBewy3lRwrNZUWS44NBda0Kij9O1ythv/t&#10;7pxlCi/4+zir8VRd0bZ9rXtf7c83iEBt+Ijf7o2J8yfw+iUe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3ircAAAADbAAAADwAAAAAAAAAAAAAAAACYAgAAZHJzL2Rvd25y&#10;ZXYueG1sUEsFBgAAAAAEAAQA9QAAAIUDAAAAAA==&#10;" filled="f" strokecolor="white [3212]" strokeweight=".25pt"/>
                <v:roundrect id="AutoShape 14" o:spid="_x0000_s1044" style="position:absolute;left:50292;top:45720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R62cAA&#10;AADbAAAADwAAAGRycy9kb3ducmV2LnhtbERPyYoCMRC9C/5DqAEvookKIj1GGRwELwouIN6KTvXC&#10;dCo9najt3xtB8FaPt9Z82dpK3KjxpWMNo6ECQZw6U3Ku4XRcD2YgfEA2WDkmDQ/ysFx0O3NMjLvz&#10;nm6HkIsYwj5BDUUIdSKlTwuy6IeuJo5c5hqLIcIml6bBewy3lRwrNZUWS44NBda0Kij9O1ythv/t&#10;7pxlCi/4+zir8VRd0bZ9rXtf7c83iEBt+Ijf7o2J8yfw+iUe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R62cAAAADbAAAADwAAAAAAAAAAAAAAAACYAgAAZHJzL2Rvd25y&#10;ZXYueG1sUEsFBgAAAAAEAAQA9QAAAIUDAAAAAA==&#10;" filled="f" strokecolor="white [3212]" strokeweight=".25pt"/>
                <v:roundrect id="AutoShape 13" o:spid="_x0000_s1045" style="position:absolute;top:5486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fQsIA&#10;AADbAAAADwAAAGRycy9kb3ducmV2LnhtbERPTWvCQBC9F/wPywi9lLprDlJSVymWgpcK2kLobchO&#10;sqHZ2ZjdxPjvXaHQ2zze56y3k2vFSH1oPGtYLhQI4tKbhmsN318fzy8gQkQ22HomDVcKsN3MHtaY&#10;G3/hI42nWIsUwiFHDTbGLpcylJYchoXviBNX+d5hTLCvpenxksJdKzOlVtJhw6nBYkc7S+XvaXAa&#10;zp+HoqoU/uD7tVDZSg3opietH+fT2yuISFP8F/+59ybNz+D+SzpA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WN9CwgAAANsAAAAPAAAAAAAAAAAAAAAAAJgCAABkcnMvZG93&#10;bnJldi54bWxQSwUGAAAAAAQABAD1AAAAhwMAAAAA&#10;" filled="f" strokecolor="white [3212]" strokeweight=".25pt"/>
                <v:roundrect id="AutoShape 12" o:spid="_x0000_s1046" style="position:absolute;left:25102;top:54864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pBNcAA&#10;AADbAAAADwAAAGRycy9kb3ducmV2LnhtbERPS4vCMBC+C/6HMMJexCZ6EKmmIi4Le1nBB4i3oZk+&#10;sJl0m6j13xthYW/z8T1nte5tI+7U+dqxhmmiQBDnztRcajgdvyYLED4gG2wck4YneVhnw8EKU+Me&#10;vKf7IZQihrBPUUMVQptK6fOKLPrEtcSRK1xnMUTYldJ0+IjhtpEzpebSYs2xocKWthXl18PNavj9&#10;2Z2LQuEFP59nNZurG9p+rPXHqN8sQQTqw7/4z/1t4vwpvH+JB8j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4pBNcAAAADbAAAADwAAAAAAAAAAAAAAAACYAgAAZHJzL2Rvd25y&#10;ZXYueG1sUEsFBgAAAAAEAAQA9QAAAIUDAAAAAA==&#10;" filled="f" strokecolor="white [3212]" strokeweight=".25pt"/>
                <v:roundrect id="AutoShape 11" o:spid="_x0000_s1047" style="position:absolute;left:50292;top:5486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krsQA&#10;AADbAAAADwAAAGRycy9kb3ducmV2LnhtbESPT2sCQQzF74V+hyEFL0Vn9CBldZRSEXqpUCuIt7CT&#10;/YM7mXVndl2/fXMo9JbwXt77Zb0dfaMG6mId2MJ8ZkAR58HVXFo4/eynb6BiQnbYBCYLD4qw3Tw/&#10;rTFz4c7fNBxTqSSEY4YWqpTaTOuYV+QxzkJLLFoROo9J1q7UrsO7hPtGL4xZao81S0OFLX1UlF+P&#10;vbdw+zqci8LgBXePs1ksTY9+fLV28jK+r0AlGtO/+e/60wm+0MsvMoD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G5K7EAAAA2wAAAA8AAAAAAAAAAAAAAAAAmAIAAGRycy9k&#10;b3ducmV2LnhtbFBLBQYAAAAABAAEAPUAAACJAwAAAAA=&#10;" filled="f" strokecolor="white [3212]" strokeweight=".25pt"/>
                <v:roundrect id="AutoShape 10" o:spid="_x0000_s1048" style="position:absolute;top:6400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7MAMQA&#10;AADaAAAADwAAAGRycy9kb3ducmV2LnhtbESPzWrDMBCE74W8g9hAL6WR6oNpnSghpBR6SaBJwfS2&#10;WOsfYq1cS4ntt48ChR6HmfmGWW1G24or9b5xrOFloUAQF840XGn4Pn08v4LwAdlg65g0TORhs549&#10;rDAzbuAvuh5DJSKEfYYa6hC6TEpf1GTRL1xHHL3S9RZDlH0lTY9DhNtWJkql0mLDcaHGjnY1Fefj&#10;xWr43R/yslT4g+9TrpJUXdCOT1o/zsftEkSgMfyH/9qfRsMb3K/EG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+zADEAAAA2gAAAA8AAAAAAAAAAAAAAAAAmAIAAGRycy9k&#10;b3ducmV2LnhtbFBLBQYAAAAABAAEAPUAAACJAwAAAAA=&#10;" filled="f" strokecolor="white [3212]" strokeweight=".25pt"/>
                <v:roundrect id="AutoShape 9" o:spid="_x0000_s1049" style="position:absolute;left:25102;top:64008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pm8AA&#10;AADaAAAADwAAAGRycy9kb3ducmV2LnhtbERPy4rCMBTdD/gP4QqzGTSZLspQjSLKgBsHdARxd2lu&#10;H9jc1Cba9u/NYmCWh/NergfbiCd1vnas4XOuQBDnztRcajj/fs++QPiAbLBxTBpG8rBeTd6WmBnX&#10;85Gep1CKGMI+Qw1VCG0mpc8rsujnriWOXOE6iyHCrpSmwz6G20YmSqXSYs2xocKWthXlt9PDargf&#10;fi5FofCKu/GiklQ90A4fWr9Ph80CRKAh/Iv/3HujIW6NV+IN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zJpm8AAAADaAAAADwAAAAAAAAAAAAAAAACYAgAAZHJzL2Rvd25y&#10;ZXYueG1sUEsFBgAAAAAEAAQA9QAAAIUDAAAAAA==&#10;" filled="f" strokecolor="white [3212]" strokeweight=".25pt"/>
                <v:roundrect id="AutoShape 8" o:spid="_x0000_s1050" style="position:absolute;left:50292;top:6400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96cQA&#10;AADaAAAADwAAAGRycy9kb3ducmV2LnhtbESPzWrDMBCE74W8g9hAL6WR6oNbnCghpBR6SaBJwfS2&#10;WOsfYq1cS4ntt48ChR6HmfmGWW1G24or9b5xrOFloUAQF840XGn4Pn08v4HwAdlg65g0TORhs549&#10;rDAzbuAvuh5DJSKEfYYa6hC6TEpf1GTRL1xHHL3S9RZDlH0lTY9DhNtWJkql0mLDcaHGjnY1Fefj&#10;xWr43R/yslT4g+9TrpJUXdCOT1o/zsftEkSgMfyH/9qfRsMr3K/EG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t/enEAAAA2gAAAA8AAAAAAAAAAAAAAAAAmAIAAGRycy9k&#10;b3ducmV2LnhtbFBLBQYAAAAABAAEAPUAAACJAwAAAAA=&#10;" filled="f" strokecolor="white [3212]" strokeweight=".25pt"/>
                <v:roundrect id="AutoShape 7" o:spid="_x0000_s1051" style="position:absolute;top:7315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YcsEA&#10;AADaAAAADwAAAGRycy9kb3ducmV2LnhtbESPzYoCMRCE74LvEFrwImuih0FmjbIoghcFdUH21kx6&#10;fthJZ5xEHd/eCILHoqq+oubLztbiRq2vHGuYjBUI4syZigsNv6fN1wyED8gGa8ek4UEelot+b46p&#10;cXc+0O0YChEh7FPUUIbQpFL6rCSLfuwa4ujlrrUYomwLaVq8R7it5VSpRFqsOC6U2NCqpOz/eLUa&#10;Lrv9Oc8V/uH6cVbTRF3RdiOth4Pu5xtEoC58wu/21mhI4HUl3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hWHLBAAAA2gAAAA8AAAAAAAAAAAAAAAAAmAIAAGRycy9kb3du&#10;cmV2LnhtbFBLBQYAAAAABAAEAPUAAACGAwAAAAA=&#10;" filled="f" strokecolor="white [3212]" strokeweight=".25pt"/>
                <v:roundrect id="AutoShape 6" o:spid="_x0000_s1052" style="position:absolute;left:25102;top:7315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PGBcEA&#10;AADaAAAADwAAAGRycy9kb3ducmV2LnhtbESPS4sCMRCE74L/IfSCF9FEQZFZoywughcFHyDemknP&#10;g510ZidRx39vBMFjUVVfUfNlaytxo8aXjjWMhgoEcepMybmG03E9mIHwAdlg5Zg0PMjDctHtzDEx&#10;7s57uh1CLiKEfYIaihDqREqfFmTRD11NHL3MNRZDlE0uTYP3CLeVHCs1lRZLjgsF1rQqKP07XK2G&#10;/+3unGUKL/j7OKvxVF3Rtn2te1/tzzeIQG34hN/tjdEwgd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zxgXBAAAA2gAAAA8AAAAAAAAAAAAAAAAAmAIAAGRycy9kb3du&#10;cmV2LnhtbFBLBQYAAAAABAAEAPUAAACGAwAAAAA=&#10;" filled="f" strokecolor="white [3212]" strokeweight=".25pt"/>
                <v:roundrect id="AutoShape 5" o:spid="_x0000_s1053" style="position:absolute;left:50292;top:7315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9jnsEA&#10;AADaAAAADwAAAGRycy9kb3ducmV2LnhtbESPS4sCMRCE74L/IfSCF9FEEZFZoywughcFHyDemknP&#10;g510ZidRx39vBMFjUVVfUfNlaytxo8aXjjWMhgoEcepMybmG03E9mIHwAdlg5Zg0PMjDctHtzDEx&#10;7s57uh1CLiKEfYIaihDqREqfFmTRD11NHL3MNRZDlE0uTYP3CLeVHCs1lRZLjgsF1rQqKP07XK2G&#10;/+3unGUKL/j7OKvxVF3Rtn2te1/tzzeIQG34hN/tjdEwgd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/Y57BAAAA2gAAAA8AAAAAAAAAAAAAAAAAmAIAAGRycy9kb3du&#10;cmV2LnhtbFBLBQYAAAAABAAEAPUAAACGAwAAAAA=&#10;" filled="f" strokecolor="white [3212]" strokeweight=".25pt"/>
                <v:roundrect id="AutoShape 4" o:spid="_x0000_s1054" style="position:absolute;top:8229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76sEA&#10;AADaAAAADwAAAGRycy9kb3ducmV2LnhtbESPS4sCMRCE74L/IfSCF9FEBZFZoywughcFHyDemknP&#10;g510ZidRx39vBMFjUVVfUfNlaytxo8aXjjWMhgoEcepMybmG03E9mIHwAdlg5Zg0PMjDctHtzDEx&#10;7s57uh1CLiKEfYIaihDqREqfFmTRD11NHL3MNRZDlE0uTYP3CLeVHCs1lRZLjgsF1rQqKP07XK2G&#10;/+3unGUKL/j7OKvxVF3Rtn2te1/tzzeIQG34hN/tjdEwgd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W++rBAAAA2gAAAA8AAAAAAAAAAAAAAAAAmAIAAGRycy9kb3du&#10;cmV2LnhtbFBLBQYAAAAABAAEAPUAAACGAwAAAAA=&#10;" filled="f" strokecolor="white [3212]" strokeweight=".25pt"/>
                <v:roundrect id="AutoShape 3" o:spid="_x0000_s1055" style="position:absolute;left:25102;top:82296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peccEA&#10;AADaAAAADwAAAGRycy9kb3ducmV2LnhtbESPzYoCMRCE74LvEFrwIprsHERGo4gi7MWFVUG8NZOe&#10;H5x0xknU8e03C4LHoqq+oharztbiQa2vHGv4migQxJkzFRcaTsfdeAbCB2SDtWPS8CIPq2W/t8DU&#10;uCf/0uMQChEh7FPUUIbQpFL6rCSLfuIa4ujlrrUYomwLaVp8RritZaLUVFqsOC6U2NCmpOx6uFsN&#10;t/3POc8VXnD7Oqtkqu5ou5HWw0G3noMI1IVP+N3+NhoS+L8Sb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aXnHBAAAA2gAAAA8AAAAAAAAAAAAAAAAAmAIAAGRycy9kb3du&#10;cmV2LnhtbFBLBQYAAAAABAAEAPUAAACGAwAAAAA=&#10;" filled="f" strokecolor="white [3212]" strokeweight=".25pt"/>
                <v:roundrect id="AutoShape 2" o:spid="_x0000_s1056" style="position:absolute;left:50292;top:8229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jABr4A&#10;AADaAAAADwAAAGRycy9kb3ducmV2LnhtbERPyYoCMRC9C/5DKGEuookeRFqjiCJ4ccAFxFvRqV6w&#10;U2k7Udu/N8LAnIrHW2u+bG0lntT40rGG0VCBIE6dKTnXcD5tB1MQPiAbrByThjd5WC66nTkmxr34&#10;QM9jyEUMYZ+ghiKEOpHSpwVZ9ENXE0cuc43FEGGTS9PgK4bbSo6VmkiLJceGAmtaF5Tejg+r4b7/&#10;vWSZwitu3hc1nqgH2rav9U+vXc1ABGrDv/jPvTNxPnxf+V6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4IwAa+AAAA2gAAAA8AAAAAAAAAAAAAAAAAmAIAAGRycy9kb3ducmV2&#10;LnhtbFBLBQYAAAAABAAEAPUAAACDAwAAAAA=&#10;" filled="f" strokecolor="white [3212]" strokeweight=".25pt"/>
              </v:group>
            </w:pict>
          </mc:Fallback>
        </mc:AlternateContent>
      </w:r>
    </w:p>
    <w:sectPr w:rsidR="00197828" w:rsidSect="00197828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28"/>
    <w:rsid w:val="00011F7C"/>
    <w:rsid w:val="00197828"/>
    <w:rsid w:val="001E033E"/>
    <w:rsid w:val="002518C8"/>
    <w:rsid w:val="002F06A3"/>
    <w:rsid w:val="003B3D88"/>
    <w:rsid w:val="008055BB"/>
    <w:rsid w:val="009828D9"/>
    <w:rsid w:val="00A41A31"/>
    <w:rsid w:val="00B8383B"/>
    <w:rsid w:val="00C406A9"/>
    <w:rsid w:val="00DA6B3E"/>
    <w:rsid w:val="00E35998"/>
    <w:rsid w:val="00E507A5"/>
    <w:rsid w:val="00EA265B"/>
    <w:rsid w:val="00F9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358C5-D667-4EEB-A739-E972D930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97828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6082E-651D-4409-9033-B259DDC80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B4DB038C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Williams, Westin B</cp:lastModifiedBy>
  <cp:revision>2</cp:revision>
  <cp:lastPrinted>2016-04-15T17:53:00Z</cp:lastPrinted>
  <dcterms:created xsi:type="dcterms:W3CDTF">2016-04-19T16:05:00Z</dcterms:created>
  <dcterms:modified xsi:type="dcterms:W3CDTF">2016-04-19T16:05:00Z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