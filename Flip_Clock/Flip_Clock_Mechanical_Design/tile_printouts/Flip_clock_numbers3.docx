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33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36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39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42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43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3E4FEA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45</w:t>
            </w:r>
          </w:p>
        </w:tc>
      </w:tr>
    </w:tbl>
    <w:p w:rsidR="00197828" w:rsidRDefault="00011F7C" w:rsidP="008055BB">
      <w:pPr>
        <w:tabs>
          <w:tab w:val="center" w:pos="1800"/>
        </w:tabs>
        <w:spacing w:after="0" w:line="20" w:lineRule="exact"/>
      </w:pPr>
      <w:r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011F7C" w:rsidRDefault="00011F7C">
                                <w:r w:rsidRPr="00011F7C">
                                  <w:rPr>
                                    <w:color w:val="000000" w:themeColor="text1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011F7C" w:rsidRDefault="00011F7C">
                          <w:r w:rsidRPr="00011F7C">
                            <w:rPr>
                              <w:color w:val="000000" w:themeColor="text1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46915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A4L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C+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mwDgvAAAANsAAAAPAAAAAAAAAAAAAAAAAJgCAABkcnMvZG93bnJldi54&#10;bWxQSwUGAAAAAAQABAD1AAAAgQMAAAAA&#10;" filled="f" stroked="f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/oMAA&#10;AADbAAAADwAAAGRycy9kb3ducmV2LnhtbESP3arCMBCE7wXfIazgnaYq+FONIoLinbT6AEuztsVm&#10;U5pYq09vhAPncpiZb5jNrjOVaKlxpWUFk3EEgjizuuRcwe16HC1BOI+ssbJMCt7kYLft9zYYa/vi&#10;hNrU5yJA2MWooPC+jqV0WUEG3djWxMG728agD7LJpW7wFeCmktMomkuDJYeFAms6FJQ90qdRsOjO&#10;l/2Jjotk1laf1dVmaXJfKjUcdPs1CE+d/w//tc9awXQFvy/hB8jt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g/oMAAAADbAAAADwAAAAAAAAAAAAAAAACYAgAAZHJzL2Rvd25y&#10;ZXYueG1sUEsFBgAAAAAEAAQA9QAAAIUDAAAAAA==&#10;" filled="f" stroked="f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aO7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WP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NJo7vAAAANsAAAAPAAAAAAAAAAAAAAAAAJgCAABkcnMvZG93bnJldi54&#10;bWxQSwUGAAAAAAQABAD1AAAAgQMAAAAA&#10;" filled="f" stroked="f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OScIA&#10;AADbAAAADwAAAGRycy9kb3ducmV2LnhtbESP0YrCMBRE34X9h3AF3zTVBatdYymCi2/S6gdcmmtb&#10;trkpTbZWv94IC/s4zMwZZpeOphUD9a6xrGC5iEAQl1Y3XCm4Xo7zDQjnkTW2lknBgxyk+4/JDhNt&#10;75zTUPhKBAi7BBXU3neJlK6syaBb2I44eDfbG/RB9pXUPd4D3LRyFUVrabDhsFBjR4eayp/i1yiI&#10;x9M5+6ZjnH8O7XN7sWWR3zZKzaZj9gXC0+j/w3/tk1awiuH9JfwAu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w5JwgAAANsAAAAPAAAAAAAAAAAAAAAAAJgCAABkcnMvZG93&#10;bnJldi54bWxQSwUGAAAAAAQABAD1AAAAhwMAAAAA&#10;" filled="f" stroked="f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er0sEA&#10;AADbAAAADwAAAGRycy9kb3ducmV2LnhtbESP0YrCMBRE3wX/IVzBN01VULdrFFlQfJO2fsClubbF&#10;5qY02Vr9eiMIPg4zc4bZ7HpTi45aV1lWMJtGIIhzqysuFFyyw2QNwnlkjbVlUvAgB7vtcLDBWNs7&#10;J9SlvhABwi5GBaX3TSyly0sy6Ka2IQ7e1bYGfZBtIXWL9wA3tZxH0VIarDgslNjQX0n5Lf03Clb9&#10;6bw/0mGVLLr6+ZPZPE2ua6XGo37/C8JT77/hT/ukFcyX8P4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nq9LBAAAA2wAAAA8AAAAAAAAAAAAAAAAAmAIAAGRycy9kb3du&#10;cmV2LnhtbFBLBQYAAAAABAAEAPUAAACGAwAAAAA=&#10;" filled="f" stroked="f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1pcQA&#10;AADbAAAADwAAAGRycy9kb3ducmV2LnhtbESPzWrDMBCE74G+g9hCb4mclMa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1NaXEAAAA2wAAAA8AAAAAAAAAAAAAAAAAmAIAAGRycy9k&#10;b3ducmV2LnhtbFBLBQYAAAAABAAEAPUAAACJAwAAAAA=&#10;" filled="f" stroked="f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QPsQA&#10;AADbAAAADwAAAGRycy9kb3ducmV2LnhtbESPzWrDMBCE74G+g9hCb4mctMS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kD7EAAAA2wAAAA8AAAAAAAAAAAAAAAAAmAIAAGRycy9k&#10;b3ducmV2LnhtbFBLBQYAAAAABAAEAPUAAACJAwAAAAA=&#10;" filled="f" stroked="f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ISsAA&#10;AADbAAAADwAAAGRycy9kb3ducmV2LnhtbESP3arCMBCE7wXfIaxw7jRVwZ9qFBEU76TVB1iatS02&#10;m9LEWs/TG0HwcpiZb5j1tjOVaKlxpWUF41EEgjizuuRcwfVyGC5AOI+ssbJMCl7kYLvp99YYa/vk&#10;hNrU5yJA2MWooPC+jqV0WUEG3cjWxMG72cagD7LJpW7wGeCmkpMomkmDJYeFAmvaF5Td04dRMO9O&#10;592RDvNk2lb/y4vN0uS2UOpv0O1WIDx1/hf+tk9awWQKny/h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AISsAAAADbAAAADwAAAAAAAAAAAAAAAACYAgAAZHJzL2Rvd25y&#10;ZXYueG1sUEsFBgAAAAAEAAQA9QAAAIUDAAAAAA==&#10;" filled="f" stroked="f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0cMA&#10;AADbAAAADwAAAGRycy9kb3ducmV2LnhtbESPzWrDMBCE74W+g9hAb7UcF+rEtRxCIMW3YicPsFjr&#10;H2qtjKU6Tp++KhR6HGbmGyY/rGYUC81usKxgG8UgiBurB+4UXC/n5x0I55E1jpZJwZ0cHIrHhxwz&#10;bW9c0VL7TgQIuwwV9N5PmZSu6cmgi+xEHLzWzgZ9kHMn9Yy3ADejTOL4VRocOCz0ONGpp+az/jIK&#10;0rX8OL7TOa1elvF7f7FNXbU7pZ426/ENhKfV/4f/2qVWkCT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yt0cMAAADbAAAADwAAAAAAAAAAAAAAAACYAgAAZHJzL2Rv&#10;d25yZXYueG1sUEsFBgAAAAAEAAQA9QAAAIgDAAAAAA==&#10;" filled="f" stroked="f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4zpsMA&#10;AADbAAAADwAAAGRycy9kb3ducmV2LnhtbESP0WrCQBRE34X+w3KFvunGFNSmriJCSt4k0Q+4ZK9J&#10;MHs3ZLdJ7Ne7QqGPw8ycYXaHybRioN41lhWslhEI4tLqhisF10u62IJwHllja5kUPMjBYf8222Gi&#10;7cg5DYWvRICwS1BB7X2XSOnKmgy6pe2Ig3ezvUEfZF9J3eMY4KaVcRStpcGGw0KNHZ1qKu/Fj1Gw&#10;mbLz8ZvSTf4xtL+fF1sW+W2r1Pt8On6B8DT5//BfO9MK4hW8voQf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4zpsMAAADbAAAADwAAAAAAAAAAAAAAAACYAgAAZHJzL2Rv&#10;d25yZXYueG1sUEsFBgAAAAAEAAQA9QAAAIgDAAAAAA==&#10;" filled="f" stroked="f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WPb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e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QpY9vAAAANsAAAAPAAAAAAAAAAAAAAAAAJgCAABkcnMvZG93bnJldi54&#10;bWxQSwUGAAAAAAQABAD1AAAAgQMAAAAA&#10;" filled="f" stroked="f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1Hb8A&#10;AADbAAAADwAAAGRycy9kb3ducmV2LnhtbERP24rCMBB9F/yHMMK+aboKXrpNRQTFN2ndDxiasS3b&#10;TEoTa92vN4Lg2xzOdZLtYBrRU+dqywq+ZxEI4sLqmksFv5fDdA3CeWSNjWVS8CAH23Q8SjDW9s4Z&#10;9bkvRQhhF6OCyvs2ltIVFRl0M9sSB+5qO4M+wK6UusN7CDeNnEfRUhqsOTRU2NK+ouIvvxkFq+F0&#10;3h3psMoWffO/udgiz65rpb4mw+4HhKfBf8Rv90mH+Rt4/RIO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FPUdvwAAANsAAAAPAAAAAAAAAAAAAAAAAJgCAABkcnMvZG93bnJl&#10;di54bWxQSwUGAAAAAAQABAD1AAAAhAMAAAAA&#10;" filled="f" stroked="f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Qhs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+w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QhsMAAADbAAAADwAAAAAAAAAAAAAAAACYAgAAZHJzL2Rv&#10;d25yZXYueG1sUEsFBgAAAAAEAAQA9QAAAIgDAAAAAA==&#10;" filled="f" stroked="f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E9L4A&#10;AADbAAAADwAAAGRycy9kb3ducmV2LnhtbERPzYrCMBC+C75DGMGbpq5gtRpFBMWbtPoAQzO2xWZS&#10;mli7Pv1mQfA2H9/vbHa9qUVHrassK5hNIxDEudUVFwpu1+NkCcJ5ZI21ZVLwSw522+Fgg4m2L06p&#10;y3whQgi7BBWU3jeJlC4vyaCb2oY4cHfbGvQBtoXULb5CuKnlTxQtpMGKQ0OJDR1Kyh/Z0yiI+/Nl&#10;f6JjnM67+r262jxL70ulxqN+vwbhqfdf8cd91mF+DP+/h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HxPS+AAAA2wAAAA8AAAAAAAAAAAAAAAAAmAIAAGRycy9kb3ducmV2&#10;LnhtbFBLBQYAAAAABAAEAPUAAACDAwAAAAA=&#10;" filled="f" stroked="f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thb78A&#10;AADbAAAADwAAAGRycy9kb3ducmV2LnhtbERPy6rCMBDdC/5DGOHuNNULPqpRRFDcSVs/YGjGtthM&#10;ShNr9euNcOHu5nCes9n1phYdta6yrGA6iUAQ51ZXXCi4ZsfxEoTzyBpry6TgRQ522+Fgg7G2T06o&#10;S30hQgi7GBWU3jexlC4vyaCb2IY4cDfbGvQBtoXULT5DuKnlLIrm0mDFoaHEhg4l5ff0YRQs+vNl&#10;f6LjIvnt6vcqs3ma3JZK/Yz6/RqEp97/i//cZx3mz+H7Szh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FvvwAAANsAAAAPAAAAAAAAAAAAAAAAAJgCAABkcnMvZG93bnJl&#10;di54bWxQSwUGAAAAAAQABAD1AAAAhAMAAAAA&#10;" filled="f" stroked="f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/GMEA&#10;AADbAAAADwAAAGRycy9kb3ducmV2LnhtbERPzWrCQBC+C77DMkJvutHS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Z/xjBAAAA2wAAAA8AAAAAAAAAAAAAAAAAmAIAAGRycy9kb3du&#10;cmV2LnhtbFBLBQYAAAAABAAEAPUAAACGAwAAAAA=&#10;" filled="f" stroked="f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ag8EA&#10;AADbAAAADwAAAGRycy9kb3ducmV2LnhtbERPzWrCQBC+C77DMkJvutGW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WoPBAAAA2wAAAA8AAAAAAAAAAAAAAAAAmAIAAGRycy9kb3du&#10;cmV2LnhtbFBLBQYAAAAABAAEAPUAAACGAwAAAAA=&#10;" filled="f" stroked="f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C98AA&#10;AADbAAAADwAAAGRycy9kb3ducmV2LnhtbERP24rCMBB9X/Afwgi+rakreKmmRRZcfJO2fsDQjG2x&#10;mZQm1q5fb4SFfZvDuc4+HU0rBupdY1nBYh6BIC6tbrhScCmOnxsQziNrbC2Tgl9ykCaTjz3G2j44&#10;oyH3lQgh7GJUUHvfxVK6siaDbm474sBdbW/QB9hXUvf4COGmlV9RtJIGGw4NNXb0XVN5y+9GwXo8&#10;nQ8/dFxny6F9bgtb5tl1o9RsOh52IDyN/l/85z7pMH8J71/CATJ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zC98AAAADbAAAADwAAAAAAAAAAAAAAAACYAgAAZHJzL2Rvd25y&#10;ZXYueG1sUEsFBgAAAAAEAAQA9QAAAIUDAAAAAA==&#10;" filled="f" stroked="f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nbMAA&#10;AADbAAAADwAAAGRycy9kb3ducmV2LnhtbERPzYrCMBC+C75DGGFvmurCqtW0iODibWnrAwzN2Bab&#10;SWlirfv0mwXB23x8v7NPR9OKgXrXWFawXEQgiEurG64UXIrTfAPCeWSNrWVS8CQHaTKd7DHW9sEZ&#10;DbmvRAhhF6OC2vsultKVNRl0C9sRB+5qe4M+wL6SusdHCDetXEXRlzTYcGiosaNjTeUtvxsF6/H8&#10;c/im0zr7HNrfbWHLPLtulPqYjYcdCE+jf4tf7rMO81fw/0s4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BnbMAAAADbAAAADwAAAAAAAAAAAAAAAACYAgAAZHJzL2Rvd25y&#10;ZXYueG1sUEsFBgAAAAAEAAQA9QAAAIUDAAAAAA==&#10;" filled="f" stroked="f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5G78A&#10;AADbAAAADwAAAGRycy9kb3ducmV2LnhtbERPzYrCMBC+C/sOYRa8aaqCul3TIoLiTVr3AYZmbMs2&#10;k9LEWn16Iwje5uP7nU06mEb01LnasoLZNAJBXFhdc6ng77yfrEE4j6yxsUwK7uQgTb5GG4y1vXFG&#10;fe5LEULYxaig8r6NpXRFRQbd1LbEgbvYzqAPsCul7vAWwk0j51G0lAZrDg0VtrSrqPjPr0bBajie&#10;tgfar7JF3zx+zrbIs8taqfH3sP0F4WnwH/HbfdRh/gxev4QDZPI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vkbvwAAANsAAAAPAAAAAAAAAAAAAAAAAJgCAABkcnMvZG93bnJl&#10;di54bWxQSwUGAAAAAAQABAD1AAAAhAMAAAAA&#10;" filled="f" stroked="f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5cgM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/0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5cgMMAAADbAAAADwAAAAAAAAAAAAAAAACYAgAAZHJzL2Rv&#10;d25yZXYueG1sUEsFBgAAAAAEAAQA9QAAAIgDAAAAAA==&#10;" filled="f" stroked="f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4pDMIA&#10;AADaAAAADwAAAGRycy9kb3ducmV2LnhtbESP3WrCQBSE7wXfYTlC73TTCv6kriJCxDtJ7AMcdo9J&#10;aPZsyK5J2qfvFgQvh5n5htkdRtuInjpfO1bwvkhAEGtnai4VfN2y+QaED8gGG8ek4Ic8HPbTyQ5T&#10;4wbOqS9CKSKEfYoKqhDaVEqvK7LoF64ljt7ddRZDlF0pTYdDhNtGfiTJSlqsOS5U2NKpIv1dPKyC&#10;9Xi5Hs+UrfNl3/xub04X+X2j1NtsPH6CCDSGV/jZvhgFW/i/Em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ikMwgAAANoAAAAPAAAAAAAAAAAAAAAAAJgCAABkcnMvZG93&#10;bnJldi54bWxQSwUGAAAAAAQABAD1AAAAhwMAAAAA&#10;" filled="f" stroked="f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Ml7sA&#10;AADaAAAADwAAAGRycy9kb3ducmV2LnhtbERPSwrCMBDdC94hjOBOUxX8VKOIoLiTVg8wNGNbbCal&#10;ibV6erMQXD7ef7PrTCVaalxpWcFkHIEgzqwuOVdwux5HSxDOI2usLJOCNznYbfu9DcbavjihNvW5&#10;CCHsYlRQeF/HUrqsIINubGviwN1tY9AH2ORSN/gK4aaS0yiaS4Mlh4YCazoUlD3Sp1Gw6M6X/YmO&#10;i2TWVp/V1WZpcl8qNRx0+zUIT53/i3/us1YQtoYr4Qb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KyjJe7AAAA2gAAAA8AAAAAAAAAAAAAAAAAmAIAAGRycy9kb3ducmV2Lnht&#10;bFBLBQYAAAAABAAEAPUAAACAAwAAAAA=&#10;" filled="f" stroked="f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Y5cIA&#10;AADaAAAADwAAAGRycy9kb3ducmV2LnhtbESP0WqDQBRE3wv5h+UG8lbXtNBYm1VCweJb0eQDLu6N&#10;Sty74m6Nzdd3C4E8DjNnhtnnixnETJPrLSvYRjEI4sbqnlsFp2PxnIBwHlnjYJkU/JKDPFs97THV&#10;9soVzbVvRShhl6KCzvsxldI1HRl0kR2Jg3e2k0Ef5NRKPeE1lJtBvsTxmzTYc1jocKTPjppL/WMU&#10;7Jby+/BFxa56nYfb+9E2dXVOlNqsl8MHCE+Lf4TvdKkDB/9Xwg2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RjlwgAAANoAAAAPAAAAAAAAAAAAAAAAAJgCAABkcnMvZG93&#10;bnJldi54bWxQSwUGAAAAAAQABAD1AAAAhwMAAAAA&#10;" filled="f" stroked="f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9fsAA&#10;AADaAAAADwAAAGRycy9kb3ducmV2LnhtbESP3YrCMBSE7wXfIRxh7zTVBX+qUURQvJO2PsChObbF&#10;5qQ0sVaf3ggLeznMzDfMZtebWnTUusqygukkAkGcW11xoeCaHcdLEM4ja6wtk4IXOdhth4MNxto+&#10;OaEu9YUIEHYxKii9b2IpXV6SQTexDXHwbrY16INsC6lbfAa4qeUsiubSYMVhocSGDiXl9/RhFCz6&#10;82V/ouMi+e3q9yqzeZrclkr9jPr9GoSn3v+H/9pnrWAO3yvhBsjt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G9fsAAAADaAAAADwAAAAAAAAAAAAAAAACYAgAAZHJzL2Rvd25y&#10;ZXYueG1sUEsFBgAAAAAEAAQA9QAAAIUDAAAAAA==&#10;" filled="f" stroked="f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jCcIA&#10;AADaAAAADwAAAGRycy9kb3ducmV2LnhtbESP0WrCQBRE3wX/YblC33Sjp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yMJwgAAANoAAAAPAAAAAAAAAAAAAAAAAJgCAABkcnMvZG93&#10;bnJldi54bWxQSwUGAAAAAAQABAD1AAAAhwMAAAAA&#10;" filled="f" stroked="f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+GksIA&#10;AADaAAAADwAAAGRycy9kb3ducmV2LnhtbESP0WrCQBRE3wX/YblC33SjL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4aSwgAAANoAAAAPAAAAAAAAAAAAAAAAAJgCAABkcnMvZG93&#10;bnJldi54bWxQSwUGAAAAAAQABAD1AAAAhwMAAAAA&#10;" filled="f" stroked="f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e5s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G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Ye5sAAAADaAAAADwAAAAAAAAAAAAAAAACYAgAAZHJzL2Rvd25y&#10;ZXYueG1sUEsFBgAAAAAEAAQA9QAAAIUDAAAAAA==&#10;" filled="f" stroked="f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7fc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K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q7fcAAAADaAAAADwAAAAAAAAAAAAAAAACYAgAAZHJzL2Rvd25y&#10;ZXYueG1sUEsFBgAAAAAEAAQA9QAAAIUDAAAAAA==&#10;" filled="f" stroked="f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lCr4A&#10;AADaAAAADwAAAGRycy9kb3ducmV2LnhtbERPy6rCMBDdC/5DGOHuNNULPqpRRFDcSVs/YGjGtthM&#10;ShNr9euNcOGuhsN5zmbXm1p01LrKsoLpJAJBnFtdcaHgmh3HSxDOI2usLZOCFznYbYeDDcbaPjmh&#10;LvWFCCHsYlRQet/EUrq8JINuYhviwN1sa9AH2BZSt/gM4aaWsyiaS4MVh4YSGzqUlN/Th1Gw6M+X&#10;/YmOi+S3q9+rzOZpclsq9TPq92sQnnr/L/5zn3WYD99Xvld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IJQq+AAAA2gAAAA8AAAAAAAAAAAAAAAAAmAIAAGRycy9kb3ducmV2&#10;LnhtbFBLBQYAAAAABAAEAPUAAACDAwAAAAA=&#10;" filled="f" stroked="f" strokeweight=".25pt"/>
              </v:group>
            </w:pict>
          </mc:Fallback>
        </mc:AlternateContent>
      </w:r>
      <w:bookmarkEnd w:id="0"/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518C8"/>
    <w:rsid w:val="002F06A3"/>
    <w:rsid w:val="003B3D88"/>
    <w:rsid w:val="003E4FEA"/>
    <w:rsid w:val="008055BB"/>
    <w:rsid w:val="0081235D"/>
    <w:rsid w:val="00841F0B"/>
    <w:rsid w:val="009828D9"/>
    <w:rsid w:val="009A3373"/>
    <w:rsid w:val="00A41A31"/>
    <w:rsid w:val="00E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89A77-A580-4577-A3EC-B7764B97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962BA305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4</cp:revision>
  <cp:lastPrinted>2016-04-15T17:53:00Z</cp:lastPrinted>
  <dcterms:created xsi:type="dcterms:W3CDTF">2016-04-15T17:59:00Z</dcterms:created>
  <dcterms:modified xsi:type="dcterms:W3CDTF">2016-04-15T18:01:00Z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