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shd w:val="clear" w:color="auto" w:fill="000000" w:themeFill="text1"/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3787"/>
        <w:gridCol w:w="172"/>
        <w:gridCol w:w="3787"/>
        <w:gridCol w:w="172"/>
        <w:gridCol w:w="3787"/>
      </w:tblGrid>
      <w:tr w:rsidR="00E507A5" w:rsidRPr="002F06A3" w:rsidTr="00011F7C">
        <w:trPr>
          <w:trHeight w:val="2860"/>
          <w:jc w:val="center"/>
        </w:trPr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841F0B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bookmarkStart w:id="0" w:name="_GoBack"/>
            <w:r>
              <w:rPr>
                <w:color w:val="FFFFFF" w:themeColor="background1"/>
                <w:sz w:val="240"/>
                <w:szCs w:val="240"/>
              </w:rPr>
              <w:t>16</w:t>
            </w: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841F0B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17</w:t>
            </w: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841F0B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18</w:t>
            </w:r>
          </w:p>
        </w:tc>
      </w:tr>
      <w:bookmarkEnd w:id="0"/>
      <w:tr w:rsidR="00E507A5" w:rsidRPr="002F06A3" w:rsidTr="00011F7C">
        <w:trPr>
          <w:trHeight w:val="2860"/>
          <w:jc w:val="center"/>
        </w:trPr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841F0B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19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841F0B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20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841F0B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21</w:t>
            </w:r>
          </w:p>
        </w:tc>
      </w:tr>
      <w:tr w:rsidR="00E507A5" w:rsidRPr="002F06A3" w:rsidTr="00011F7C">
        <w:trPr>
          <w:trHeight w:val="2860"/>
          <w:jc w:val="center"/>
        </w:trPr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841F0B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22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841F0B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23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841F0B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24</w:t>
            </w:r>
          </w:p>
        </w:tc>
      </w:tr>
      <w:tr w:rsidR="00E507A5" w:rsidRPr="002F06A3" w:rsidTr="00011F7C">
        <w:trPr>
          <w:trHeight w:val="2860"/>
          <w:jc w:val="center"/>
        </w:trPr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841F0B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25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841F0B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26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841F0B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27</w:t>
            </w:r>
          </w:p>
        </w:tc>
      </w:tr>
      <w:tr w:rsidR="00E507A5" w:rsidRPr="002F06A3" w:rsidTr="00011F7C">
        <w:trPr>
          <w:trHeight w:val="2860"/>
          <w:jc w:val="center"/>
        </w:trPr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841F0B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28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841F0B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29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841F0B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30</w:t>
            </w:r>
          </w:p>
        </w:tc>
      </w:tr>
    </w:tbl>
    <w:p w:rsidR="00197828" w:rsidRDefault="00011F7C" w:rsidP="008055BB">
      <w:pPr>
        <w:tabs>
          <w:tab w:val="center" w:pos="1800"/>
        </w:tabs>
        <w:spacing w:after="0" w:line="20" w:lineRule="exact"/>
      </w:pPr>
      <w:r w:rsidRPr="00011F7C">
        <w:rPr>
          <w:noProof/>
          <w:color w:val="FFFFFF" w:themeColor="background1"/>
          <w:sz w:val="240"/>
          <w:szCs w:val="240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7FE41BF5" wp14:editId="6D117F29">
                <wp:simplePos x="0" y="0"/>
                <wp:positionH relativeFrom="column">
                  <wp:posOffset>-280753</wp:posOffset>
                </wp:positionH>
                <wp:positionV relativeFrom="paragraph">
                  <wp:posOffset>-9645705</wp:posOffset>
                </wp:positionV>
                <wp:extent cx="7839986" cy="10090205"/>
                <wp:effectExtent l="0" t="0" r="2794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9986" cy="100902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011F7C" w:rsidRDefault="00011F7C">
                                <w:r w:rsidRPr="00011F7C">
                                  <w:rPr>
                                    <w:color w:val="000000" w:themeColor="text1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41B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1pt;margin-top:-759.5pt;width:617.3pt;height:794.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" fillcolor="black [3213]">
                <v:textbox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:rsidR="00011F7C" w:rsidRDefault="00011F7C">
                          <w:r w:rsidRPr="00011F7C">
                            <w:rPr>
                              <w:color w:val="000000" w:themeColor="text1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-60517</wp:posOffset>
                </wp:positionH>
                <wp:positionV relativeFrom="paragraph">
                  <wp:posOffset>-9156700</wp:posOffset>
                </wp:positionV>
                <wp:extent cx="7433945" cy="9144000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3945" cy="9144000"/>
                          <a:chOff x="0" y="0"/>
                          <a:chExt cx="7433945" cy="9144000"/>
                        </a:xfrm>
                      </wpg:grpSpPr>
                      <wps:wsp>
                        <wps:cNvPr id="30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2510287" y="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29"/>
                        <wps:cNvSpPr>
                          <a:spLocks noChangeArrowheads="1"/>
                        </wps:cNvSpPr>
                        <wps:spPr bwMode="auto">
                          <a:xfrm>
                            <a:off x="5029200" y="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8"/>
                        <wps:cNvSpPr>
                          <a:spLocks noChangeArrowheads="1"/>
                        </wps:cNvSpPr>
                        <wps:spPr bwMode="auto">
                          <a:xfrm>
                            <a:off x="0" y="9144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2510287" y="9144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5029200" y="9144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0" y="18288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2510287" y="18288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5029200" y="18288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0" y="27432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2510287" y="27432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5029200" y="27432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0" y="36576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2510287" y="36576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5029200" y="36576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0" y="45720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2510287" y="45720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5029200" y="45720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0" y="54864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2510287" y="54864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5029200" y="54864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0" y="64008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2510287" y="64008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5029200" y="64008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0" y="73152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2510287" y="73152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5029200" y="73152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0" y="82296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2510287" y="82296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5029200" y="82296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94AEBD" id="Group 31" o:spid="_x0000_s1026" style="position:absolute;margin-left:-4.75pt;margin-top:-721pt;width:585.35pt;height:10in;z-index:251672576" coordsize="7433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">
                <v:roundrect id="AutoShape 31" o:spid="_x0000_s1027" style="position:absolute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sA4LwA&#10;AADbAAAADwAAAGRycy9kb3ducmV2LnhtbERPSwrCMBDdC94hjOBOUxX8VKOIoLiTVg8wNGNbbCal&#10;ibV6erMQXD7ef7PrTCVaalxpWcFkHIEgzqwuOVdwux5HSxDOI2usLJOCNznYbfu9DcbavjihNvW5&#10;CCHsYlRQeF/HUrqsIINubGviwN1tY9AH2ORSN/gK4aaS0yiaS4Mlh4YCazoUlD3Sp1Gw6M6X/YmO&#10;i2TWVp/V1WZpcl8qNRx0+zUIT53/i3/us1YwC+vDl/AD5PY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6mwDgvAAAANsAAAAPAAAAAAAAAAAAAAAAAJgCAABkcnMvZG93bnJldi54&#10;bWxQSwUGAAAAAAQABAD1AAAAgQMAAAAA&#10;" filled="f" stroked="f" strokeweight=".25pt"/>
                <v:roundrect id="AutoShape 30" o:spid="_x0000_s1028" style="position:absolute;left:25102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g/oMAA&#10;AADbAAAADwAAAGRycy9kb3ducmV2LnhtbESP3arCMBCE7wXfIazgnaYq+FONIoLinbT6AEuztsVm&#10;U5pYq09vhAPncpiZb5jNrjOVaKlxpWUFk3EEgjizuuRcwe16HC1BOI+ssbJMCt7kYLft9zYYa/vi&#10;hNrU5yJA2MWooPC+jqV0WUEG3djWxMG728agD7LJpW7wFeCmktMomkuDJYeFAms6FJQ90qdRsOjO&#10;l/2Jjotk1laf1dVmaXJfKjUcdPs1CE+d/w//tc9awXQFvy/hB8jt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ng/oMAAAADbAAAADwAAAAAAAAAAAAAAAACYAgAAZHJzL2Rvd25y&#10;ZXYueG1sUEsFBgAAAAAEAAQA9QAAAIUDAAAAAA==&#10;" filled="f" stroked="f" strokeweight=".25pt"/>
                <v:roundrect id="AutoShape 29" o:spid="_x0000_s1029" style="position:absolute;left:50292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SaO7wA&#10;AADbAAAADwAAAGRycy9kb3ducmV2LnhtbERPSwrCMBDdC94hjOBOUxX8VKOIoLiTVg8wNGNbbCal&#10;ibV6erMQXD7ef7PrTCVaalxpWcFkHIEgzqwuOVdwux5HSxDOI2usLJOCNznYbfu9DcbavjihNvW5&#10;CCHsYlRQeF/HUrqsIINubGviwN1tY9AH2ORSN/gK4aaS0yiaS4Mlh4YCazoUlD3Sp1Gw6M6X/YmO&#10;i2TWVp/V1WZpcl8qNRx0+zUIT53/i3/us1YwDWPDl/AD5PY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NJo7vAAAANsAAAAPAAAAAAAAAAAAAAAAAJgCAABkcnMvZG93bnJldi54&#10;bWxQSwUGAAAAAAQABAD1AAAAgQMAAAAA&#10;" filled="f" stroked="f" strokeweight=".25pt"/>
                <v:roundrect id="AutoShape 28" o:spid="_x0000_s1030" style="position:absolute;top:9144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sOScIA&#10;AADbAAAADwAAAGRycy9kb3ducmV2LnhtbESP0YrCMBRE34X9h3AF3zTVBatdYymCi2/S6gdcmmtb&#10;trkpTbZWv94IC/s4zMwZZpeOphUD9a6xrGC5iEAQl1Y3XCm4Xo7zDQjnkTW2lknBgxyk+4/JDhNt&#10;75zTUPhKBAi7BBXU3neJlK6syaBb2I44eDfbG/RB9pXUPd4D3LRyFUVrabDhsFBjR4eayp/i1yiI&#10;x9M5+6ZjnH8O7XN7sWWR3zZKzaZj9gXC0+j/w3/tk1awiuH9JfwAu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qw5JwgAAANsAAAAPAAAAAAAAAAAAAAAAAJgCAABkcnMvZG93&#10;bnJldi54bWxQSwUGAAAAAAQABAD1AAAAhwMAAAAA&#10;" filled="f" stroked="f" strokeweight=".25pt"/>
                <v:roundrect id="AutoShape 27" o:spid="_x0000_s1031" style="position:absolute;left:25102;top:9144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er0sEA&#10;AADbAAAADwAAAGRycy9kb3ducmV2LnhtbESP0YrCMBRE3wX/IVzBN01VULdrFFlQfJO2fsClubbF&#10;5qY02Vr9eiMIPg4zc4bZ7HpTi45aV1lWMJtGIIhzqysuFFyyw2QNwnlkjbVlUvAgB7vtcLDBWNs7&#10;J9SlvhABwi5GBaX3TSyly0sy6Ka2IQ7e1bYGfZBtIXWL9wA3tZxH0VIarDgslNjQX0n5Lf03Clb9&#10;6bw/0mGVLLr6+ZPZPE2ua6XGo37/C8JT77/hT/ukFcyX8P4Sfo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/nq9LBAAAA2wAAAA8AAAAAAAAAAAAAAAAAmAIAAGRycy9kb3du&#10;cmV2LnhtbFBLBQYAAAAABAAEAPUAAACGAwAAAAA=&#10;" filled="f" stroked="f" strokeweight=".25pt"/>
                <v:roundrect id="AutoShape 26" o:spid="_x0000_s1032" style="position:absolute;left:50292;top:9144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U1pcQA&#10;AADbAAAADwAAAGRycy9kb3ducmV2LnhtbESPzWrDMBCE74G+g9hCb4mclMapayWEgktuxXYeYLHW&#10;P8RaGUu13T59VSjkOMzMN0x6WkwvJhpdZ1nBdhOBIK6s7rhRcC2z9QGE88gae8uk4JscnI4PqxQT&#10;bWfOaSp8IwKEXYIKWu+HREpXtWTQbexAHLzajgZ9kGMj9YhzgJte7qJoLw12HBZaHOi9pepWfBkF&#10;8XL5PH9QFufPU//zWtqqyOuDUk+Py/kNhKfF38P/7YtWsHuBvy/hB8jj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1NaXEAAAA2wAAAA8AAAAAAAAAAAAAAAAAmAIAAGRycy9k&#10;b3ducmV2LnhtbFBLBQYAAAAABAAEAPUAAACJAwAAAAA=&#10;" filled="f" stroked="f" strokeweight=".25pt"/>
                <v:roundrect id="AutoShape 25" o:spid="_x0000_s1033" style="position:absolute;top:18288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mQPsQA&#10;AADbAAAADwAAAGRycy9kb3ducmV2LnhtbESPzWrDMBCE74G+g9hCb4mctMSpayWEgktuxXYeYLHW&#10;P8RaGUu13T59VSjkOMzMN0x6WkwvJhpdZ1nBdhOBIK6s7rhRcC2z9QGE88gae8uk4JscnI4PqxQT&#10;bWfOaSp8IwKEXYIKWu+HREpXtWTQbexAHLzajgZ9kGMj9YhzgJte7qJoLw12HBZaHOi9pepWfBkF&#10;8XL5PH9QFufPU//zWtqqyOuDUk+Py/kNhKfF38P/7YtWsHuBvy/hB8jj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5kD7EAAAA2wAAAA8AAAAAAAAAAAAAAAAAmAIAAGRycy9k&#10;b3ducmV2LnhtbFBLBQYAAAAABAAEAPUAAACJAwAAAAA=&#10;" filled="f" stroked="f" strokeweight=".25pt"/>
                <v:roundrect id="AutoShape 24" o:spid="_x0000_s1034" style="position:absolute;left:25102;top:18288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AISsAA&#10;AADbAAAADwAAAGRycy9kb3ducmV2LnhtbESP3arCMBCE7wXfIaxw7jRVwZ9qFBEU76TVB1iatS02&#10;m9LEWs/TG0HwcpiZb5j1tjOVaKlxpWUF41EEgjizuuRcwfVyGC5AOI+ssbJMCl7kYLvp99YYa/vk&#10;hNrU5yJA2MWooPC+jqV0WUEG3cjWxMG72cagD7LJpW7wGeCmkpMomkmDJYeFAmvaF5Td04dRMO9O&#10;592RDvNk2lb/y4vN0uS2UOpv0O1WIDx1/hf+tk9awWQKny/hB8jN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5AISsAAAADbAAAADwAAAAAAAAAAAAAAAACYAgAAZHJzL2Rvd25y&#10;ZXYueG1sUEsFBgAAAAAEAAQA9QAAAIUDAAAAAA==&#10;" filled="f" stroked="f" strokeweight=".25pt"/>
                <v:roundrect id="AutoShape 23" o:spid="_x0000_s1035" style="position:absolute;left:50292;top:18288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yt0cMA&#10;AADbAAAADwAAAGRycy9kb3ducmV2LnhtbESPzWrDMBCE74W+g9hAb7UcF+rEtRxCIMW3YicPsFjr&#10;H2qtjKU6Tp++KhR6HGbmGyY/rGYUC81usKxgG8UgiBurB+4UXC/n5x0I55E1jpZJwZ0cHIrHhxwz&#10;bW9c0VL7TgQIuwwV9N5PmZSu6cmgi+xEHLzWzgZ9kHMn9Yy3ADejTOL4VRocOCz0ONGpp+az/jIK&#10;0rX8OL7TOa1elvF7f7FNXbU7pZ426/ENhKfV/4f/2qVWkCTw+yX8AFn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yt0cMAAADbAAAADwAAAAAAAAAAAAAAAACYAgAAZHJzL2Rv&#10;d25yZXYueG1sUEsFBgAAAAAEAAQA9QAAAIgDAAAAAA==&#10;" filled="f" stroked="f" strokeweight=".25pt"/>
                <v:roundrect id="AutoShape 22" o:spid="_x0000_s1036" style="position:absolute;top:27432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4zpsMA&#10;AADbAAAADwAAAGRycy9kb3ducmV2LnhtbESP0WrCQBRE34X+w3KFvunGFNSmriJCSt4k0Q+4ZK9J&#10;MHs3ZLdJ7Ne7QqGPw8ycYXaHybRioN41lhWslhEI4tLqhisF10u62IJwHllja5kUPMjBYf8222Gi&#10;7cg5DYWvRICwS1BB7X2XSOnKmgy6pe2Ig3ezvUEfZF9J3eMY4KaVcRStpcGGw0KNHZ1qKu/Fj1Gw&#10;mbLz8ZvSTf4xtL+fF1sW+W2r1Pt8On6B8DT5//BfO9MK4hW8voQfIP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4zpsMAAADbAAAADwAAAAAAAAAAAAAAAACYAgAAZHJzL2Rv&#10;d25yZXYueG1sUEsFBgAAAAAEAAQA9QAAAIgDAAAAAA==&#10;" filled="f" stroked="f" strokeweight=".25pt"/>
                <v:roundrect id="AutoShape 21" o:spid="_x0000_s1037" style="position:absolute;left:25102;top:27432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KWPbwA&#10;AADbAAAADwAAAGRycy9kb3ducmV2LnhtbERPSwrCMBDdC94hjOBOUxX8VKOIoLiTVg8wNGNbbCal&#10;ibV6erMQXD7ef7PrTCVaalxpWcFkHIEgzqwuOVdwux5HSxDOI2usLJOCNznYbfu9DcbavjihNvW5&#10;CCHsYlRQeF/HUrqsIINubGviwN1tY9AH2ORSN/gK4aaS0yiaS4Mlh4YCazoUlD3Sp1Gw6M6X/YmO&#10;i2TWVp/V1WZpcl8qNRx0+zUIT53/i3/us1YwDevDl/AD5PY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/QpY9vAAAANsAAAAPAAAAAAAAAAAAAAAAAJgCAABkcnMvZG93bnJldi54&#10;bWxQSwUGAAAAAAQABAD1AAAAgQMAAAAA&#10;" filled="f" stroked="f" strokeweight=".25pt"/>
                <v:roundrect id="AutoShape 20" o:spid="_x0000_s1038" style="position:absolute;left:50292;top:27432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T1Hb8A&#10;AADbAAAADwAAAGRycy9kb3ducmV2LnhtbERP24rCMBB9F/yHMMK+aboKXrpNRQTFN2ndDxiasS3b&#10;TEoTa92vN4Lg2xzOdZLtYBrRU+dqywq+ZxEI4sLqmksFv5fDdA3CeWSNjWVS8CAH23Q8SjDW9s4Z&#10;9bkvRQhhF6OCyvs2ltIVFRl0M9sSB+5qO4M+wK6UusN7CDeNnEfRUhqsOTRU2NK+ouIvvxkFq+F0&#10;3h3psMoWffO/udgiz65rpb4mw+4HhKfBf8Rv90mH+Rt4/RIOkO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FPUdvwAAANsAAAAPAAAAAAAAAAAAAAAAAJgCAABkcnMvZG93bnJl&#10;di54bWxQSwUGAAAAAAQABAD1AAAAhAMAAAAA&#10;" filled="f" stroked="f" strokeweight=".25pt"/>
                <v:roundrect id="AutoShape 19" o:spid="_x0000_s1039" style="position:absolute;top:36576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hQhsMA&#10;AADbAAAADwAAAGRycy9kb3ducmV2LnhtbESPzYrCQBCE7wv7DkML3taJK/iTdRRZULxJog/QZNok&#10;bKYnZGZj9Ontg+Ctm6qu+nq9HVyjeupC7dnAdJKAIi68rbk0cDnvv5agQkS22HgmA3cKsN18fqwx&#10;tf7GGfV5LJWEcEjRQBVjm2odioocholviUW7+s5hlLUrte3wJuGu0d9JMtcOa5aGClv6raj4y/+d&#10;gcVwPO0OtF9ks755rM6+yLPr0pjxaNj9gIo0xLf5dX20gi+w8osMo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hQhsMAAADbAAAADwAAAAAAAAAAAAAAAACYAgAAZHJzL2Rv&#10;d25yZXYueG1sUEsFBgAAAAAEAAQA9QAAAIgDAAAAAA==&#10;" filled="f" stroked="f" strokeweight=".25pt"/>
                <v:roundrect id="AutoShape 18" o:spid="_x0000_s1040" style="position:absolute;left:25102;top:36576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fE9L4A&#10;AADbAAAADwAAAGRycy9kb3ducmV2LnhtbERPzYrCMBC+C75DGMGbpq5gtRpFBMWbtPoAQzO2xWZS&#10;mli7Pv1mQfA2H9/vbHa9qUVHrassK5hNIxDEudUVFwpu1+NkCcJ5ZI21ZVLwSw522+Fgg4m2L06p&#10;y3whQgi7BBWU3jeJlC4vyaCb2oY4cHfbGvQBtoXULb5CuKnlTxQtpMGKQ0OJDR1Kyh/Z0yiI+/Nl&#10;f6JjnM67+r262jxL70ulxqN+vwbhqfdf8cd91mF+DP+/hAPk9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7HxPS+AAAA2wAAAA8AAAAAAAAAAAAAAAAAmAIAAGRycy9kb3ducmV2&#10;LnhtbFBLBQYAAAAABAAEAPUAAACDAwAAAAA=&#10;" filled="f" stroked="f" strokeweight=".25pt"/>
                <v:roundrect id="AutoShape 17" o:spid="_x0000_s1041" style="position:absolute;left:50292;top:36576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thb78A&#10;AADbAAAADwAAAGRycy9kb3ducmV2LnhtbERPy6rCMBDdC/5DGOHuNNULPqpRRFDcSVs/YGjGtthM&#10;ShNr9euNcOHu5nCes9n1phYdta6yrGA6iUAQ51ZXXCi4ZsfxEoTzyBpry6TgRQ522+Fgg7G2T06o&#10;S30hQgi7GBWU3jexlC4vyaCb2IY4cDfbGvQBtoXULT5DuKnlLIrm0mDFoaHEhg4l5ff0YRQs+vNl&#10;f6LjIvnt6vcqs3ma3JZK/Yz6/RqEp97/i//cZx3mz+H7SzhAb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i2FvvwAAANsAAAAPAAAAAAAAAAAAAAAAAJgCAABkcnMvZG93bnJl&#10;di54bWxQSwUGAAAAAAQABAD1AAAAhAMAAAAA&#10;" filled="f" stroked="f" strokeweight=".25pt"/>
                <v:roundrect id="AutoShape 16" o:spid="_x0000_s1042" style="position:absolute;top:45720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n/GMEA&#10;AADbAAAADwAAAGRycy9kb3ducmV2LnhtbERPzWrCQBC+C77DMkJvutHSxkZXkYLiTZL0AYbdMQlm&#10;Z0N2G9M+vVsQepuP73e2+9G2YqDeN44VLBcJCGLtTMOVgq/yOF+D8AHZYOuYFPyQh/1uOtliZtyd&#10;cxqKUIkYwj5DBXUIXSal1zVZ9AvXEUfu6nqLIcK+kqbHewy3rVwlybu02HBsqLGjz5r0rfi2CtLx&#10;fDmc6Jjmr0P7+1E6XeTXtVIvs/GwARFoDP/ip/ts4vw3+PslHi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Z/xjBAAAA2wAAAA8AAAAAAAAAAAAAAAAAmAIAAGRycy9kb3du&#10;cmV2LnhtbFBLBQYAAAAABAAEAPUAAACGAwAAAAA=&#10;" filled="f" stroked="f" strokeweight=".25pt"/>
                <v:roundrect id="AutoShape 15" o:spid="_x0000_s1043" style="position:absolute;left:25102;top:45720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Vag8EA&#10;AADbAAAADwAAAGRycy9kb3ducmV2LnhtbERPzWrCQBC+C77DMkJvutGWxkZXkYLiTZL0AYbdMQlm&#10;Z0N2G9M+vVsQepuP73e2+9G2YqDeN44VLBcJCGLtTMOVgq/yOF+D8AHZYOuYFPyQh/1uOtliZtyd&#10;cxqKUIkYwj5DBXUIXSal1zVZ9AvXEUfu6nqLIcK+kqbHewy3rVwlybu02HBsqLGjz5r0rfi2CtLx&#10;fDmc6Jjmr0P7+1E6XeTXtVIvs/GwARFoDP/ip/ts4vw3+PslHi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VWoPBAAAA2wAAAA8AAAAAAAAAAAAAAAAAmAIAAGRycy9kb3du&#10;cmV2LnhtbFBLBQYAAAAABAAEAPUAAACGAwAAAAA=&#10;" filled="f" stroked="f" strokeweight=".25pt"/>
                <v:roundrect id="AutoShape 14" o:spid="_x0000_s1044" style="position:absolute;left:50292;top:45720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zC98AA&#10;AADbAAAADwAAAGRycy9kb3ducmV2LnhtbERP24rCMBB9X/Afwgi+rakreKmmRRZcfJO2fsDQjG2x&#10;mZQm1q5fb4SFfZvDuc4+HU0rBupdY1nBYh6BIC6tbrhScCmOnxsQziNrbC2Tgl9ykCaTjz3G2j44&#10;oyH3lQgh7GJUUHvfxVK6siaDbm474sBdbW/QB9hXUvf4COGmlV9RtJIGGw4NNXb0XVN5y+9GwXo8&#10;nQ8/dFxny6F9bgtb5tl1o9RsOh52IDyN/l/85z7pMH8J71/CATJ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fzC98AAAADbAAAADwAAAAAAAAAAAAAAAACYAgAAZHJzL2Rvd25y&#10;ZXYueG1sUEsFBgAAAAAEAAQA9QAAAIUDAAAAAA==&#10;" filled="f" stroked="f" strokeweight=".25pt"/>
                <v:roundrect id="AutoShape 13" o:spid="_x0000_s1045" style="position:absolute;top:54864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BnbMAA&#10;AADbAAAADwAAAGRycy9kb3ducmV2LnhtbERPzYrCMBC+C75DGGFvmurCqtW0iODibWnrAwzN2Bab&#10;SWlirfv0mwXB23x8v7NPR9OKgXrXWFawXEQgiEurG64UXIrTfAPCeWSNrWVS8CQHaTKd7DHW9sEZ&#10;DbmvRAhhF6OC2vsultKVNRl0C9sRB+5qe4M+wL6SusdHCDetXEXRlzTYcGiosaNjTeUtvxsF6/H8&#10;c/im0zr7HNrfbWHLPLtulPqYjYcdCE+jf4tf7rMO81fw/0s4QC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BnbMAAAADbAAAADwAAAAAAAAAAAAAAAACYAgAAZHJzL2Rvd25y&#10;ZXYueG1sUEsFBgAAAAAEAAQA9QAAAIUDAAAAAA==&#10;" filled="f" stroked="f" strokeweight=".25pt"/>
                <v:roundrect id="AutoShape 12" o:spid="_x0000_s1046" style="position:absolute;left:25102;top:54864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L5G78A&#10;AADbAAAADwAAAGRycy9kb3ducmV2LnhtbERPzYrCMBC+C/sOYRa8aaqCul3TIoLiTVr3AYZmbMs2&#10;k9LEWn16Iwje5uP7nU06mEb01LnasoLZNAJBXFhdc6ng77yfrEE4j6yxsUwK7uQgTb5GG4y1vXFG&#10;fe5LEULYxaig8r6NpXRFRQbd1LbEgbvYzqAPsCul7vAWwk0j51G0lAZrDg0VtrSrqPjPr0bBajie&#10;tgfar7JF3zx+zrbIs8taqfH3sP0F4WnwH/HbfdRh/gxev4QDZPI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YvkbvwAAANsAAAAPAAAAAAAAAAAAAAAAAJgCAABkcnMvZG93bnJl&#10;di54bWxQSwUGAAAAAAQABAD1AAAAhAMAAAAA&#10;" filled="f" stroked="f" strokeweight=".25pt"/>
                <v:roundrect id="AutoShape 11" o:spid="_x0000_s1047" style="position:absolute;left:50292;top:54864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5cgMMA&#10;AADbAAAADwAAAGRycy9kb3ducmV2LnhtbESPzYrCQBCE7wv7DkML3taJK/iTdRRZULxJog/QZNok&#10;bKYnZGZj9Ontg+Ctm6qu+nq9HVyjeupC7dnAdJKAIi68rbk0cDnvv5agQkS22HgmA3cKsN18fqwx&#10;tf7GGfV5LJWEcEjRQBVjm2odioocholviUW7+s5hlLUrte3wJuGu0d9JMtcOa5aGClv6raj4y/+d&#10;gcVwPO0OtF9ks755rM6+yLPr0pjxaNj9gIo0xLf5dX20gi/08osMo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5cgMMAAADbAAAADwAAAAAAAAAAAAAAAACYAgAAZHJzL2Rv&#10;d25yZXYueG1sUEsFBgAAAAAEAAQA9QAAAIgDAAAAAA==&#10;" filled="f" stroked="f" strokeweight=".25pt"/>
                <v:roundrect id="AutoShape 10" o:spid="_x0000_s1048" style="position:absolute;top:64008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4pDMIA&#10;AADaAAAADwAAAGRycy9kb3ducmV2LnhtbESP3WrCQBSE7wXfYTlC73TTCv6kriJCxDtJ7AMcdo9J&#10;aPZsyK5J2qfvFgQvh5n5htkdRtuInjpfO1bwvkhAEGtnai4VfN2y+QaED8gGG8ek4Ic8HPbTyQ5T&#10;4wbOqS9CKSKEfYoKqhDaVEqvK7LoF64ljt7ddRZDlF0pTYdDhNtGfiTJSlqsOS5U2NKpIv1dPKyC&#10;9Xi5Hs+UrfNl3/xub04X+X2j1NtsPH6CCDSGV/jZvhgFW/i/Em+A3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/ikMwgAAANoAAAAPAAAAAAAAAAAAAAAAAJgCAABkcnMvZG93&#10;bnJldi54bWxQSwUGAAAAAAQABAD1AAAAhwMAAAAA&#10;" filled="f" stroked="f" strokeweight=".25pt"/>
                <v:roundrect id="AutoShape 9" o:spid="_x0000_s1049" style="position:absolute;left:25102;top:64008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KMl7sA&#10;AADaAAAADwAAAGRycy9kb3ducmV2LnhtbERPSwrCMBDdC94hjOBOUxX8VKOIoLiTVg8wNGNbbCal&#10;ibV6erMQXD7ef7PrTCVaalxpWcFkHIEgzqwuOVdwux5HSxDOI2usLJOCNznYbfu9DcbavjihNvW5&#10;CCHsYlRQeF/HUrqsIINubGviwN1tY9AH2ORSN/gK4aaS0yiaS4Mlh4YCazoUlD3Sp1Gw6M6X/YmO&#10;i2TWVp/V1WZpcl8qNRx0+zUIT53/i3/us1YQtoYr4QbI7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KyjJe7AAAA2gAAAA8AAAAAAAAAAAAAAAAAmAIAAGRycy9kb3ducmV2Lnht&#10;bFBLBQYAAAAABAAEAPUAAACAAwAAAAA=&#10;" filled="f" stroked="f" strokeweight=".25pt"/>
                <v:roundrect id="AutoShape 8" o:spid="_x0000_s1050" style="position:absolute;left:50292;top:64008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0Y5cIA&#10;AADaAAAADwAAAGRycy9kb3ducmV2LnhtbESP0WqDQBRE3wv5h+UG8lbXtNBYm1VCweJb0eQDLu6N&#10;Sty74m6Nzdd3C4E8DjNnhtnnixnETJPrLSvYRjEI4sbqnlsFp2PxnIBwHlnjYJkU/JKDPFs97THV&#10;9soVzbVvRShhl6KCzvsxldI1HRl0kR2Jg3e2k0Ef5NRKPeE1lJtBvsTxmzTYc1jocKTPjppL/WMU&#10;7Jby+/BFxa56nYfb+9E2dXVOlNqsl8MHCE+Lf4TvdKkDB/9Xwg2Q2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LRjlwgAAANoAAAAPAAAAAAAAAAAAAAAAAJgCAABkcnMvZG93&#10;bnJldi54bWxQSwUGAAAAAAQABAD1AAAAhwMAAAAA&#10;" filled="f" stroked="f" strokeweight=".25pt"/>
                <v:roundrect id="AutoShape 7" o:spid="_x0000_s1051" style="position:absolute;top:73152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G9fsAA&#10;AADaAAAADwAAAGRycy9kb3ducmV2LnhtbESP3YrCMBSE7wXfIRxh7zTVBX+qUURQvJO2PsChObbF&#10;5qQ0sVaf3ggLeznMzDfMZtebWnTUusqygukkAkGcW11xoeCaHcdLEM4ja6wtk4IXOdhth4MNxto+&#10;OaEu9YUIEHYxKii9b2IpXV6SQTexDXHwbrY16INsC6lbfAa4qeUsiubSYMVhocSGDiXl9/RhFCz6&#10;82V/ouMi+e3q9yqzeZrclkr9jPr9GoSn3v+H/9pnrWAO3yvhBsjt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GG9fsAAAADaAAAADwAAAAAAAAAAAAAAAACYAgAAZHJzL2Rvd25y&#10;ZXYueG1sUEsFBgAAAAAEAAQA9QAAAIUDAAAAAA==&#10;" filled="f" stroked="f" strokeweight=".25pt"/>
                <v:roundrect id="AutoShape 6" o:spid="_x0000_s1052" style="position:absolute;left:25102;top:73152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MjCcIA&#10;AADaAAAADwAAAGRycy9kb3ducmV2LnhtbESP0WrCQBRE3wX/YblC33SjpY2NriIFxTdJ0g+47F6T&#10;YPZuyG5j2q93C0Ifh5k5w2z3o23FQL1vHCtYLhIQxNqZhisFX+VxvgbhA7LB1jEp+CEP+910ssXM&#10;uDvnNBShEhHCPkMFdQhdJqXXNVn0C9cRR+/qeoshyr6Spsd7hNtWrpLkXVpsOC7U2NFnTfpWfFsF&#10;6Xi+HE50TPPXof39KJ0u8utaqZfZeNiACDSG//CzfTYK3uDvSrwBcv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syMJwgAAANoAAAAPAAAAAAAAAAAAAAAAAJgCAABkcnMvZG93&#10;bnJldi54bWxQSwUGAAAAAAQABAD1AAAAhwMAAAAA&#10;" filled="f" stroked="f" strokeweight=".25pt"/>
                <v:roundrect id="AutoShape 5" o:spid="_x0000_s1053" style="position:absolute;left:50292;top:73152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+GksIA&#10;AADaAAAADwAAAGRycy9kb3ducmV2LnhtbESP0WrCQBRE3wX/YblC33SjLY2NriIFxTdJ0g+47F6T&#10;YPZuyG5j2q93C0Ifh5k5w2z3o23FQL1vHCtYLhIQxNqZhisFX+VxvgbhA7LB1jEp+CEP+910ssXM&#10;uDvnNBShEhHCPkMFdQhdJqXXNVn0C9cRR+/qeoshyr6Spsd7hNtWrpLkXVpsOC7U2NFnTfpWfFsF&#10;6Xi+HE50TPPXof39KJ0u8utaqZfZeNiACDSG//CzfTYK3uDvSrwBcv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/4aSwgAAANoAAAAPAAAAAAAAAAAAAAAAAJgCAABkcnMvZG93&#10;bnJldi54bWxQSwUGAAAAAAQABAD1AAAAhwMAAAAA&#10;" filled="f" stroked="f" strokeweight=".25pt"/>
                <v:roundrect id="AutoShape 4" o:spid="_x0000_s1054" style="position:absolute;top:82296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Ye5sAA&#10;AADaAAAADwAAAGRycy9kb3ducmV2LnhtbESP3YrCMBSE7wXfIZwF7zRdBX+6RhFB8U7a+gCH5tiW&#10;bU5KE2v16Y0geDnMzDfMetubWnTUusqygt9JBII4t7riQsElO4yXIJxH1lhbJgUPcrDdDAdrjLW9&#10;c0Jd6gsRIOxiVFB638RSurwkg25iG+LgXW1r0AfZFlK3eA9wU8tpFM2lwYrDQokN7UvK/9ObUbDo&#10;T+fdkQ6LZNbVz1Vm8zS5LpUa/fS7PxCeev8Nf9onrWAG7yvhBsjN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BYe5sAAAADaAAAADwAAAAAAAAAAAAAAAACYAgAAZHJzL2Rvd25y&#10;ZXYueG1sUEsFBgAAAAAEAAQA9QAAAIUDAAAAAA==&#10;" filled="f" stroked="f" strokeweight=".25pt"/>
                <v:roundrect id="AutoShape 3" o:spid="_x0000_s1055" style="position:absolute;left:25102;top:82296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q7fcAA&#10;AADaAAAADwAAAGRycy9kb3ducmV2LnhtbESP3YrCMBSE7wXfIZwF7zRdBX+6RhFB8U7a+gCH5tiW&#10;bU5KE2v16Y0geDnMzDfMetubWnTUusqygt9JBII4t7riQsElO4yXIJxH1lhbJgUPcrDdDAdrjLW9&#10;c0Jd6gsRIOxiVFB638RSurwkg25iG+LgXW1r0AfZFlK3eA9wU8tpFM2lwYrDQokN7UvK/9ObUbDo&#10;T+fdkQ6LZNbVz1Vm8zS5LpUa/fS7PxCeev8Nf9onrWAK7yvhBsjN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1q7fcAAAADaAAAADwAAAAAAAAAAAAAAAACYAgAAZHJzL2Rvd25y&#10;ZXYueG1sUEsFBgAAAAAEAAQA9QAAAIUDAAAAAA==&#10;" filled="f" stroked="f" strokeweight=".25pt"/>
                <v:roundrect id="AutoShape 2" o:spid="_x0000_s1056" style="position:absolute;left:50292;top:82296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glCr4A&#10;AADaAAAADwAAAGRycy9kb3ducmV2LnhtbERPy6rCMBDdC/5DGOHuNNULPqpRRFDcSVs/YGjGtthM&#10;ShNr9euNcOGuhsN5zmbXm1p01LrKsoLpJAJBnFtdcaHgmh3HSxDOI2usLZOCFznYbYeDDcbaPjmh&#10;LvWFCCHsYlRQet/EUrq8JINuYhviwN1sa9AH2BZSt/gM4aaWsyiaS4MVh4YSGzqUlN/Th1Gw6M+X&#10;/YmOi+S3q9+rzOZpclsq9TPq92sQnnr/L/5zn3WYD99Xvld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OIJQq+AAAA2gAAAA8AAAAAAAAAAAAAAAAAmAIAAGRycy9kb3ducmV2&#10;LnhtbFBLBQYAAAAABAAEAPUAAACDAwAAAAA=&#10;" filled="f" stroked="f" strokeweight=".25pt"/>
              </v:group>
            </w:pict>
          </mc:Fallback>
        </mc:AlternateContent>
      </w:r>
    </w:p>
    <w:sectPr w:rsidR="00197828" w:rsidSect="00197828">
      <w:pgSz w:w="12240" w:h="15840"/>
      <w:pgMar w:top="720" w:right="446" w:bottom="600" w:left="36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828"/>
    <w:rsid w:val="00011F7C"/>
    <w:rsid w:val="00197828"/>
    <w:rsid w:val="001E033E"/>
    <w:rsid w:val="002518C8"/>
    <w:rsid w:val="002F06A3"/>
    <w:rsid w:val="003B3D88"/>
    <w:rsid w:val="00400A78"/>
    <w:rsid w:val="008055BB"/>
    <w:rsid w:val="00841F0B"/>
    <w:rsid w:val="009828D9"/>
    <w:rsid w:val="00A41A31"/>
    <w:rsid w:val="00E5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358C5-D667-4EEB-A739-E972D930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97828"/>
    <w:pPr>
      <w:spacing w:before="43" w:after="43"/>
      <w:ind w:left="57" w:right="57"/>
    </w:pPr>
    <w:rPr>
      <w:rFonts w:ascii="Arial" w:hAnsi="Arial" w:cs="Arial"/>
      <w:bCs/>
      <w:color w:val="00000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F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F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A50C6-21DF-4D9C-BDB5-735483B06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962BA305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>Copyright 2008 Avery Dennison Corporation. All rights reserved.</dc:description>
  <cp:lastModifiedBy>Williams, Westin B</cp:lastModifiedBy>
  <cp:revision>4</cp:revision>
  <cp:lastPrinted>2016-04-15T17:53:00Z</cp:lastPrinted>
  <dcterms:created xsi:type="dcterms:W3CDTF">2016-04-15T17:57:00Z</dcterms:created>
  <dcterms:modified xsi:type="dcterms:W3CDTF">2016-04-15T18:01:00Z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U-0087-01</vt:lpwstr>
  </property>
</Properties>
</file>