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shd w:val="clear" w:color="auto" w:fill="000000" w:themeFill="text1"/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3787"/>
        <w:gridCol w:w="172"/>
        <w:gridCol w:w="3787"/>
        <w:gridCol w:w="172"/>
        <w:gridCol w:w="3787"/>
      </w:tblGrid>
      <w:tr w:rsidR="00E507A5" w:rsidRPr="002F06A3" w:rsidTr="00011F7C">
        <w:trPr>
          <w:trHeight w:val="2860"/>
          <w:jc w:val="center"/>
        </w:trPr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F967C0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 w:rsidRPr="00F967C0">
              <w:rPr>
                <w:noProof/>
                <w:color w:val="FFFFFF" w:themeColor="background1"/>
                <w:sz w:val="240"/>
                <w:szCs w:val="240"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1D587277" wp14:editId="652BEE0F">
                      <wp:simplePos x="0" y="0"/>
                      <wp:positionH relativeFrom="column">
                        <wp:posOffset>1978660</wp:posOffset>
                      </wp:positionH>
                      <wp:positionV relativeFrom="paragraph">
                        <wp:posOffset>1475740</wp:posOffset>
                      </wp:positionV>
                      <wp:extent cx="396240" cy="335915"/>
                      <wp:effectExtent l="0" t="0" r="3810" b="6985"/>
                      <wp:wrapNone/>
                      <wp:docPr id="1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6816" cy="3364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67C0" w:rsidRPr="00F967C0" w:rsidRDefault="00C406A9" w:rsidP="00F967C0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PM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58727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55.8pt;margin-top:116.2pt;width:31.2pt;height:26.4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" filled="f" stroked="f">
                      <v:textbox inset="0,0,0,0">
                        <w:txbxContent>
                          <w:p w:rsidR="00F967C0" w:rsidRPr="00F967C0" w:rsidRDefault="00C406A9" w:rsidP="00F967C0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PM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FFFFFF" w:themeColor="background1"/>
                <w:sz w:val="240"/>
                <w:szCs w:val="240"/>
              </w:rPr>
              <w:t>1</w:t>
            </w:r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DA6B3E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 w:rsidRPr="00F967C0">
              <w:rPr>
                <w:noProof/>
                <w:color w:val="FFFFFF" w:themeColor="background1"/>
                <w:sz w:val="240"/>
                <w:szCs w:val="240"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1455218A" wp14:editId="20F46A4D">
                      <wp:simplePos x="0" y="0"/>
                      <wp:positionH relativeFrom="column">
                        <wp:posOffset>1979930</wp:posOffset>
                      </wp:positionH>
                      <wp:positionV relativeFrom="paragraph">
                        <wp:posOffset>1477645</wp:posOffset>
                      </wp:positionV>
                      <wp:extent cx="396240" cy="335915"/>
                      <wp:effectExtent l="0" t="0" r="3810" b="6985"/>
                      <wp:wrapNone/>
                      <wp:docPr id="2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6816" cy="3364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6B3E" w:rsidRPr="00F967C0" w:rsidRDefault="00DA6B3E" w:rsidP="00DA6B3E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PM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55218A" id="_x0000_s1027" type="#_x0000_t202" style="position:absolute;left:0;text-align:left;margin-left:155.9pt;margin-top:116.35pt;width:31.2pt;height:26.4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" filled="f" stroked="f">
                      <v:textbox inset="0,0,0,0">
                        <w:txbxContent>
                          <w:p w:rsidR="00DA6B3E" w:rsidRPr="00F967C0" w:rsidRDefault="00DA6B3E" w:rsidP="00DA6B3E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PM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967C0">
              <w:rPr>
                <w:color w:val="FFFFFF" w:themeColor="background1"/>
                <w:sz w:val="240"/>
                <w:szCs w:val="240"/>
              </w:rPr>
              <w:t>2</w:t>
            </w:r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DA6B3E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 w:rsidRPr="00F967C0">
              <w:rPr>
                <w:noProof/>
                <w:color w:val="FFFFFF" w:themeColor="background1"/>
                <w:sz w:val="240"/>
                <w:szCs w:val="240"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488CFAD9" wp14:editId="63802DE6">
                      <wp:simplePos x="0" y="0"/>
                      <wp:positionH relativeFrom="column">
                        <wp:posOffset>1974850</wp:posOffset>
                      </wp:positionH>
                      <wp:positionV relativeFrom="paragraph">
                        <wp:posOffset>1478280</wp:posOffset>
                      </wp:positionV>
                      <wp:extent cx="396240" cy="335915"/>
                      <wp:effectExtent l="0" t="0" r="3810" b="6985"/>
                      <wp:wrapNone/>
                      <wp:docPr id="2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6816" cy="3364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6B3E" w:rsidRPr="00F967C0" w:rsidRDefault="00DA6B3E" w:rsidP="00DA6B3E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PM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8CFAD9" id="_x0000_s1028" type="#_x0000_t202" style="position:absolute;left:0;text-align:left;margin-left:155.5pt;margin-top:116.4pt;width:31.2pt;height:26.4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" filled="f" stroked="f">
                      <v:textbox inset="0,0,0,0">
                        <w:txbxContent>
                          <w:p w:rsidR="00DA6B3E" w:rsidRPr="00F967C0" w:rsidRDefault="00DA6B3E" w:rsidP="00DA6B3E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PM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967C0">
              <w:rPr>
                <w:color w:val="FFFFFF" w:themeColor="background1"/>
                <w:sz w:val="240"/>
                <w:szCs w:val="240"/>
              </w:rPr>
              <w:t>3</w:t>
            </w:r>
          </w:p>
        </w:tc>
      </w:tr>
      <w:tr w:rsidR="00E507A5" w:rsidRPr="002F06A3" w:rsidTr="00011F7C">
        <w:trPr>
          <w:trHeight w:val="2860"/>
          <w:jc w:val="center"/>
        </w:trPr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DA6B3E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 w:rsidRPr="00F967C0">
              <w:rPr>
                <w:noProof/>
                <w:color w:val="FFFFFF" w:themeColor="background1"/>
                <w:sz w:val="240"/>
                <w:szCs w:val="240"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476DACF1" wp14:editId="559071F7">
                      <wp:simplePos x="0" y="0"/>
                      <wp:positionH relativeFrom="column">
                        <wp:posOffset>1982470</wp:posOffset>
                      </wp:positionH>
                      <wp:positionV relativeFrom="paragraph">
                        <wp:posOffset>1478280</wp:posOffset>
                      </wp:positionV>
                      <wp:extent cx="396240" cy="335915"/>
                      <wp:effectExtent l="0" t="0" r="3810" b="6985"/>
                      <wp:wrapNone/>
                      <wp:docPr id="2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6816" cy="3364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6B3E" w:rsidRPr="00F967C0" w:rsidRDefault="00DA6B3E" w:rsidP="00DA6B3E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PM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6DACF1" id="_x0000_s1029" type="#_x0000_t202" style="position:absolute;left:0;text-align:left;margin-left:156.1pt;margin-top:116.4pt;width:31.2pt;height:26.4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" filled="f" stroked="f">
                      <v:textbox inset="0,0,0,0">
                        <w:txbxContent>
                          <w:p w:rsidR="00DA6B3E" w:rsidRPr="00F967C0" w:rsidRDefault="00DA6B3E" w:rsidP="00DA6B3E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PM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967C0">
              <w:rPr>
                <w:color w:val="FFFFFF" w:themeColor="background1"/>
                <w:sz w:val="240"/>
                <w:szCs w:val="240"/>
              </w:rPr>
              <w:t>4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DA6B3E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 w:rsidRPr="00F967C0">
              <w:rPr>
                <w:noProof/>
                <w:color w:val="FFFFFF" w:themeColor="background1"/>
                <w:sz w:val="240"/>
                <w:szCs w:val="240"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2170F776" wp14:editId="05D21E79">
                      <wp:simplePos x="0" y="0"/>
                      <wp:positionH relativeFrom="column">
                        <wp:posOffset>1978660</wp:posOffset>
                      </wp:positionH>
                      <wp:positionV relativeFrom="paragraph">
                        <wp:posOffset>1478280</wp:posOffset>
                      </wp:positionV>
                      <wp:extent cx="396240" cy="335915"/>
                      <wp:effectExtent l="0" t="0" r="3810" b="6985"/>
                      <wp:wrapNone/>
                      <wp:docPr id="2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6816" cy="3364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6B3E" w:rsidRPr="00F967C0" w:rsidRDefault="00DA6B3E" w:rsidP="00DA6B3E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PM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70F776" id="_x0000_s1030" type="#_x0000_t202" style="position:absolute;left:0;text-align:left;margin-left:155.8pt;margin-top:116.4pt;width:31.2pt;height:26.4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" filled="f" stroked="f">
                      <v:textbox inset="0,0,0,0">
                        <w:txbxContent>
                          <w:p w:rsidR="00DA6B3E" w:rsidRPr="00F967C0" w:rsidRDefault="00DA6B3E" w:rsidP="00DA6B3E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PM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967C0">
              <w:rPr>
                <w:color w:val="FFFFFF" w:themeColor="background1"/>
                <w:sz w:val="240"/>
                <w:szCs w:val="240"/>
              </w:rPr>
              <w:t>5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DA6B3E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 w:rsidRPr="00F967C0">
              <w:rPr>
                <w:noProof/>
                <w:color w:val="FFFFFF" w:themeColor="background1"/>
                <w:sz w:val="240"/>
                <w:szCs w:val="240"/>
              </w:rPr>
              <mc:AlternateContent>
                <mc:Choice Requires="wps">
                  <w:drawing>
                    <wp:anchor distT="45720" distB="45720" distL="114300" distR="114300" simplePos="0" relativeHeight="251718656" behindDoc="0" locked="0" layoutInCell="1" allowOverlap="1" wp14:anchorId="68E7A8B3" wp14:editId="1A3FC355">
                      <wp:simplePos x="0" y="0"/>
                      <wp:positionH relativeFrom="column">
                        <wp:posOffset>1982470</wp:posOffset>
                      </wp:positionH>
                      <wp:positionV relativeFrom="paragraph">
                        <wp:posOffset>1468755</wp:posOffset>
                      </wp:positionV>
                      <wp:extent cx="396240" cy="335915"/>
                      <wp:effectExtent l="0" t="0" r="3810" b="6985"/>
                      <wp:wrapNone/>
                      <wp:docPr id="2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6816" cy="3364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6B3E" w:rsidRPr="00F967C0" w:rsidRDefault="00DA6B3E" w:rsidP="00DA6B3E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PM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E7A8B3" id="_x0000_s1031" type="#_x0000_t202" style="position:absolute;left:0;text-align:left;margin-left:156.1pt;margin-top:115.65pt;width:31.2pt;height:26.4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" filled="f" stroked="f">
                      <v:textbox inset="0,0,0,0">
                        <w:txbxContent>
                          <w:p w:rsidR="00DA6B3E" w:rsidRPr="00F967C0" w:rsidRDefault="00DA6B3E" w:rsidP="00DA6B3E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PM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967C0">
              <w:rPr>
                <w:color w:val="FFFFFF" w:themeColor="background1"/>
                <w:sz w:val="240"/>
                <w:szCs w:val="240"/>
              </w:rPr>
              <w:t>6</w:t>
            </w:r>
          </w:p>
        </w:tc>
      </w:tr>
      <w:tr w:rsidR="00E507A5" w:rsidRPr="002F06A3" w:rsidTr="00011F7C">
        <w:trPr>
          <w:trHeight w:val="2860"/>
          <w:jc w:val="center"/>
        </w:trPr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DA6B3E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 w:rsidRPr="00F967C0">
              <w:rPr>
                <w:noProof/>
                <w:color w:val="FFFFFF" w:themeColor="background1"/>
                <w:sz w:val="240"/>
                <w:szCs w:val="240"/>
              </w:rPr>
              <mc:AlternateContent>
                <mc:Choice Requires="wps">
                  <w:drawing>
                    <wp:anchor distT="45720" distB="45720" distL="114300" distR="114300" simplePos="0" relativeHeight="251720704" behindDoc="0" locked="0" layoutInCell="1" allowOverlap="1" wp14:anchorId="1B35415D" wp14:editId="65194A13">
                      <wp:simplePos x="0" y="0"/>
                      <wp:positionH relativeFrom="column">
                        <wp:posOffset>1983740</wp:posOffset>
                      </wp:positionH>
                      <wp:positionV relativeFrom="paragraph">
                        <wp:posOffset>1476375</wp:posOffset>
                      </wp:positionV>
                      <wp:extent cx="396240" cy="335915"/>
                      <wp:effectExtent l="0" t="0" r="3810" b="6985"/>
                      <wp:wrapNone/>
                      <wp:docPr id="2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6816" cy="3364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6B3E" w:rsidRPr="00F967C0" w:rsidRDefault="00DA6B3E" w:rsidP="00DA6B3E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PM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35415D" id="_x0000_s1032" type="#_x0000_t202" style="position:absolute;left:0;text-align:left;margin-left:156.2pt;margin-top:116.25pt;width:31.2pt;height:26.4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" filled="f" stroked="f">
                      <v:textbox inset="0,0,0,0">
                        <w:txbxContent>
                          <w:p w:rsidR="00DA6B3E" w:rsidRPr="00F967C0" w:rsidRDefault="00DA6B3E" w:rsidP="00DA6B3E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PM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967C0">
              <w:rPr>
                <w:color w:val="FFFFFF" w:themeColor="background1"/>
                <w:sz w:val="240"/>
                <w:szCs w:val="240"/>
              </w:rPr>
              <w:t>7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DA6B3E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 w:rsidRPr="00F967C0">
              <w:rPr>
                <w:noProof/>
                <w:color w:val="FFFFFF" w:themeColor="background1"/>
                <w:sz w:val="240"/>
                <w:szCs w:val="240"/>
              </w:rPr>
              <mc:AlternateContent>
                <mc:Choice Requires="wps">
                  <w:drawing>
                    <wp:anchor distT="45720" distB="45720" distL="114300" distR="114300" simplePos="0" relativeHeight="251722752" behindDoc="0" locked="0" layoutInCell="1" allowOverlap="1" wp14:anchorId="163BAB13" wp14:editId="0A1EA829">
                      <wp:simplePos x="0" y="0"/>
                      <wp:positionH relativeFrom="column">
                        <wp:posOffset>1979930</wp:posOffset>
                      </wp:positionH>
                      <wp:positionV relativeFrom="paragraph">
                        <wp:posOffset>1477645</wp:posOffset>
                      </wp:positionV>
                      <wp:extent cx="396240" cy="335915"/>
                      <wp:effectExtent l="0" t="0" r="3810" b="6985"/>
                      <wp:wrapNone/>
                      <wp:docPr id="2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6816" cy="3364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6B3E" w:rsidRPr="00F967C0" w:rsidRDefault="00DA6B3E" w:rsidP="00DA6B3E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PM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3BAB13" id="_x0000_s1033" type="#_x0000_t202" style="position:absolute;left:0;text-align:left;margin-left:155.9pt;margin-top:116.35pt;width:31.2pt;height:26.4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" filled="f" stroked="f">
                      <v:textbox inset="0,0,0,0">
                        <w:txbxContent>
                          <w:p w:rsidR="00DA6B3E" w:rsidRPr="00F967C0" w:rsidRDefault="00DA6B3E" w:rsidP="00DA6B3E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PM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967C0">
              <w:rPr>
                <w:color w:val="FFFFFF" w:themeColor="background1"/>
                <w:sz w:val="240"/>
                <w:szCs w:val="240"/>
              </w:rPr>
              <w:t>8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DA6B3E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 w:rsidRPr="00F967C0">
              <w:rPr>
                <w:noProof/>
                <w:color w:val="FFFFFF" w:themeColor="background1"/>
                <w:sz w:val="240"/>
                <w:szCs w:val="240"/>
              </w:rPr>
              <mc:AlternateContent>
                <mc:Choice Requires="wps">
                  <w:drawing>
                    <wp:anchor distT="45720" distB="45720" distL="114300" distR="114300" simplePos="0" relativeHeight="251724800" behindDoc="0" locked="0" layoutInCell="1" allowOverlap="1" wp14:anchorId="5525DF78" wp14:editId="28FAEFBD">
                      <wp:simplePos x="0" y="0"/>
                      <wp:positionH relativeFrom="column">
                        <wp:posOffset>1981835</wp:posOffset>
                      </wp:positionH>
                      <wp:positionV relativeFrom="paragraph">
                        <wp:posOffset>1477645</wp:posOffset>
                      </wp:positionV>
                      <wp:extent cx="396240" cy="335915"/>
                      <wp:effectExtent l="0" t="0" r="3810" b="6985"/>
                      <wp:wrapNone/>
                      <wp:docPr id="2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6240" cy="3359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6B3E" w:rsidRPr="00F967C0" w:rsidRDefault="00DA6B3E" w:rsidP="00DA6B3E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PM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25DF78" id="_x0000_s1034" type="#_x0000_t202" style="position:absolute;left:0;text-align:left;margin-left:156.05pt;margin-top:116.35pt;width:31.2pt;height:26.4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" filled="f" stroked="f">
                      <v:textbox inset="0,0,0,0">
                        <w:txbxContent>
                          <w:p w:rsidR="00DA6B3E" w:rsidRPr="00F967C0" w:rsidRDefault="00DA6B3E" w:rsidP="00DA6B3E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PM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967C0">
              <w:rPr>
                <w:color w:val="FFFFFF" w:themeColor="background1"/>
                <w:sz w:val="240"/>
                <w:szCs w:val="240"/>
              </w:rPr>
              <w:t>9</w:t>
            </w:r>
          </w:p>
        </w:tc>
      </w:tr>
      <w:tr w:rsidR="00E507A5" w:rsidRPr="002F06A3" w:rsidTr="00011F7C">
        <w:trPr>
          <w:trHeight w:val="2860"/>
          <w:jc w:val="center"/>
        </w:trPr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DA6B3E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 w:rsidRPr="00F967C0">
              <w:rPr>
                <w:noProof/>
                <w:color w:val="FFFFFF" w:themeColor="background1"/>
                <w:sz w:val="240"/>
                <w:szCs w:val="240"/>
              </w:rPr>
              <mc:AlternateContent>
                <mc:Choice Requires="wps">
                  <w:drawing>
                    <wp:anchor distT="45720" distB="45720" distL="114300" distR="114300" simplePos="0" relativeHeight="251726848" behindDoc="0" locked="0" layoutInCell="1" allowOverlap="1" wp14:anchorId="3DCBE3C7" wp14:editId="51EE1306">
                      <wp:simplePos x="0" y="0"/>
                      <wp:positionH relativeFrom="column">
                        <wp:posOffset>1983740</wp:posOffset>
                      </wp:positionH>
                      <wp:positionV relativeFrom="paragraph">
                        <wp:posOffset>1477645</wp:posOffset>
                      </wp:positionV>
                      <wp:extent cx="396240" cy="335915"/>
                      <wp:effectExtent l="0" t="0" r="3810" b="6985"/>
                      <wp:wrapNone/>
                      <wp:docPr id="2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6816" cy="3364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6B3E" w:rsidRPr="00F967C0" w:rsidRDefault="00DA6B3E" w:rsidP="00DA6B3E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PM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CBE3C7" id="_x0000_s1035" type="#_x0000_t202" style="position:absolute;left:0;text-align:left;margin-left:156.2pt;margin-top:116.35pt;width:31.2pt;height:26.4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" filled="f" stroked="f">
                      <v:textbox inset="0,0,0,0">
                        <w:txbxContent>
                          <w:p w:rsidR="00DA6B3E" w:rsidRPr="00F967C0" w:rsidRDefault="00DA6B3E" w:rsidP="00DA6B3E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PM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967C0">
              <w:rPr>
                <w:color w:val="FFFFFF" w:themeColor="background1"/>
                <w:sz w:val="240"/>
                <w:szCs w:val="240"/>
              </w:rPr>
              <w:t>10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DA6B3E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 w:rsidRPr="00F967C0">
              <w:rPr>
                <w:noProof/>
                <w:color w:val="FFFFFF" w:themeColor="background1"/>
                <w:sz w:val="240"/>
                <w:szCs w:val="240"/>
              </w:rPr>
              <mc:AlternateContent>
                <mc:Choice Requires="wps">
                  <w:drawing>
                    <wp:anchor distT="45720" distB="45720" distL="114300" distR="114300" simplePos="0" relativeHeight="251728896" behindDoc="0" locked="0" layoutInCell="1" allowOverlap="1" wp14:anchorId="4DD94299" wp14:editId="22DCB55C">
                      <wp:simplePos x="0" y="0"/>
                      <wp:positionH relativeFrom="column">
                        <wp:posOffset>1982470</wp:posOffset>
                      </wp:positionH>
                      <wp:positionV relativeFrom="paragraph">
                        <wp:posOffset>1477645</wp:posOffset>
                      </wp:positionV>
                      <wp:extent cx="396240" cy="335915"/>
                      <wp:effectExtent l="0" t="0" r="3810" b="6985"/>
                      <wp:wrapNone/>
                      <wp:docPr id="2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6816" cy="3364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6B3E" w:rsidRPr="00F967C0" w:rsidRDefault="00DA6B3E" w:rsidP="00DA6B3E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PM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D94299" id="_x0000_s1036" type="#_x0000_t202" style="position:absolute;left:0;text-align:left;margin-left:156.1pt;margin-top:116.35pt;width:31.2pt;height:26.4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" filled="f" stroked="f">
                      <v:textbox inset="0,0,0,0">
                        <w:txbxContent>
                          <w:p w:rsidR="00DA6B3E" w:rsidRPr="00F967C0" w:rsidRDefault="00DA6B3E" w:rsidP="00DA6B3E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PM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967C0">
              <w:rPr>
                <w:color w:val="FFFFFF" w:themeColor="background1"/>
                <w:sz w:val="240"/>
                <w:szCs w:val="240"/>
              </w:rPr>
              <w:t>11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DA6B3E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 w:rsidRPr="00F967C0">
              <w:rPr>
                <w:noProof/>
                <w:color w:val="FFFFFF" w:themeColor="background1"/>
                <w:sz w:val="240"/>
                <w:szCs w:val="240"/>
              </w:rPr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1455218A" wp14:editId="20F46A4D">
                      <wp:simplePos x="0" y="0"/>
                      <wp:positionH relativeFrom="column">
                        <wp:posOffset>1979930</wp:posOffset>
                      </wp:positionH>
                      <wp:positionV relativeFrom="paragraph">
                        <wp:posOffset>1478280</wp:posOffset>
                      </wp:positionV>
                      <wp:extent cx="396240" cy="335915"/>
                      <wp:effectExtent l="0" t="0" r="3810" b="6985"/>
                      <wp:wrapNone/>
                      <wp:docPr id="2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6816" cy="3364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6B3E" w:rsidRPr="00F967C0" w:rsidRDefault="00DA6B3E" w:rsidP="00DA6B3E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PM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55218A" id="_x0000_s1037" type="#_x0000_t202" style="position:absolute;left:0;text-align:left;margin-left:155.9pt;margin-top:116.4pt;width:31.2pt;height:26.4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" filled="f" stroked="f">
                      <v:textbox inset="0,0,0,0">
                        <w:txbxContent>
                          <w:p w:rsidR="00DA6B3E" w:rsidRPr="00F967C0" w:rsidRDefault="00DA6B3E" w:rsidP="00DA6B3E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PM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967C0">
              <w:rPr>
                <w:color w:val="FFFFFF" w:themeColor="background1"/>
                <w:sz w:val="240"/>
                <w:szCs w:val="240"/>
              </w:rPr>
              <w:t>12</w:t>
            </w:r>
          </w:p>
        </w:tc>
      </w:tr>
      <w:tr w:rsidR="00E507A5" w:rsidRPr="002F06A3" w:rsidTr="00011F7C">
        <w:trPr>
          <w:trHeight w:val="2860"/>
          <w:jc w:val="center"/>
        </w:trPr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E507A5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E507A5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E507A5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bookmarkStart w:id="0" w:name="_GoBack"/>
        <w:bookmarkEnd w:id="0"/>
      </w:tr>
    </w:tbl>
    <w:p w:rsidR="00197828" w:rsidRDefault="00011F7C" w:rsidP="008055BB">
      <w:pPr>
        <w:tabs>
          <w:tab w:val="center" w:pos="1800"/>
        </w:tabs>
        <w:spacing w:after="0" w:line="20" w:lineRule="exact"/>
      </w:pPr>
      <w:r w:rsidRPr="00011F7C">
        <w:rPr>
          <w:noProof/>
          <w:color w:val="FFFFFF" w:themeColor="background1"/>
          <w:sz w:val="240"/>
          <w:szCs w:val="240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7FE41BF5" wp14:editId="6D117F29">
                <wp:simplePos x="0" y="0"/>
                <wp:positionH relativeFrom="column">
                  <wp:posOffset>-280753</wp:posOffset>
                </wp:positionH>
                <wp:positionV relativeFrom="paragraph">
                  <wp:posOffset>-9645705</wp:posOffset>
                </wp:positionV>
                <wp:extent cx="7839986" cy="10090205"/>
                <wp:effectExtent l="0" t="0" r="2794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9986" cy="100902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F7C" w:rsidRDefault="00011F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41BF5" id="_x0000_s1038" type="#_x0000_t202" style="position:absolute;margin-left:-22.1pt;margin-top:-759.5pt;width:617.3pt;height:794.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" fillcolor="black [3213]">
                <v:textbox>
                  <w:txbxContent>
                    <w:p w:rsidR="00011F7C" w:rsidRDefault="00011F7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-60517</wp:posOffset>
                </wp:positionH>
                <wp:positionV relativeFrom="paragraph">
                  <wp:posOffset>-9156700</wp:posOffset>
                </wp:positionV>
                <wp:extent cx="7433945" cy="9144000"/>
                <wp:effectExtent l="0" t="0" r="14605" b="1905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3945" cy="9144000"/>
                          <a:chOff x="0" y="0"/>
                          <a:chExt cx="7433945" cy="9144000"/>
                        </a:xfrm>
                      </wpg:grpSpPr>
                      <wps:wsp>
                        <wps:cNvPr id="30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2510287" y="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29"/>
                        <wps:cNvSpPr>
                          <a:spLocks noChangeArrowheads="1"/>
                        </wps:cNvSpPr>
                        <wps:spPr bwMode="auto">
                          <a:xfrm>
                            <a:off x="5029200" y="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8"/>
                        <wps:cNvSpPr>
                          <a:spLocks noChangeArrowheads="1"/>
                        </wps:cNvSpPr>
                        <wps:spPr bwMode="auto">
                          <a:xfrm>
                            <a:off x="0" y="9144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2510287" y="9144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5029200" y="9144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0" y="18288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2510287" y="18288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5029200" y="18288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0" y="27432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2510287" y="27432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5029200" y="27432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0" y="36576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2510287" y="36576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5029200" y="36576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0" y="45720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2510287" y="45720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5029200" y="45720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0" y="54864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2510287" y="54864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5029200" y="54864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0" y="64008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2510287" y="64008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5029200" y="64008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0" y="73152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2510287" y="73152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5029200" y="73152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0" y="82296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2510287" y="82296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5029200" y="82296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CF1205" id="Group 31" o:spid="_x0000_s1026" style="position:absolute;margin-left:-4.75pt;margin-top:-721pt;width:585.35pt;height:10in;z-index:251672576" coordsize="7433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">
                <v:roundrect id="AutoShape 31" o:spid="_x0000_s1027" style="position:absolute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O4zsEA&#10;AADbAAAADwAAAGRycy9kb3ducmV2LnhtbERPy2oCMRTdF/oP4RbclJo4BSlT4yBKoRuF2oJ0d5nc&#10;eeDkZpxkxvj3ZlHo8nDeqyLaTkw0+NaxhsVcgSAunWm51vDz/fHyBsIHZIOdY9JwIw/F+vFhhblx&#10;V/6i6RhqkULY56ihCaHPpfRlQxb93PXEiavcYDEkONTSDHhN4baTmVJLabHl1NBgT9uGyvNxtBou&#10;+8OpqhT+4u52UtlSjWjjs9azp7h5BxEohn/xn/vTaHhN69OX9APk+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zuM7BAAAA2wAAAA8AAAAAAAAAAAAAAAAAmAIAAGRycy9kb3du&#10;cmV2LnhtbFBLBQYAAAAABAAEAPUAAACGAwAAAAA=&#10;" filled="f" strokecolor="white [3212]" strokeweight=".25pt"/>
                <v:roundrect id="AutoShape 30" o:spid="_x0000_s1028" style="position:absolute;left:25102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CHjsMA&#10;AADbAAAADwAAAGRycy9kb3ducmV2LnhtbESPzYoCMRCE78K+Q2hhL6KJcxB3NIqsCHtZQV0Qb82k&#10;5wcnnXESdXz7jSB4LKrqK2q+7GwtbtT6yrGG8UiBIM6cqbjQ8HfYDKcgfEA2WDsmDQ/ysFx89OaY&#10;GnfnHd32oRARwj5FDWUITSqlz0qy6EeuIY5e7lqLIcq2kKbFe4TbWiZKTaTFiuNCiQ19l5Sd91er&#10;4fK7Pea5whOuH0eVTNQVbTfQ+rPfrWYgAnXhHX61f4yG5AueX+IP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5CHjsMAAADbAAAADwAAAAAAAAAAAAAAAACYAgAAZHJzL2Rv&#10;d25yZXYueG1sUEsFBgAAAAAEAAQA9QAAAIgDAAAAAA==&#10;" filled="f" strokecolor="white [3212]" strokeweight=".25pt"/>
                <v:roundrect id="AutoShape 29" o:spid="_x0000_s1029" style="position:absolute;left:50292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wiFcAA&#10;AADbAAAADwAAAGRycy9kb3ducmV2LnhtbERPy4rCMBTdD/gP4QpuhmliFzJUUxlGBDcKOoK4uzS3&#10;D6a5qU3U+vdmIbg8nPdiOdhW3Kj3jWMN00SBIC6cabjScPxbf32D8AHZYOuYNDzIwzIffSwwM+7O&#10;e7odQiViCPsMNdQhdJmUvqjJok9cRxy50vUWQ4R9JU2P9xhuW5kqNZMWG44NNXb0W1Pxf7haDZft&#10;7lSWCs+4epxUOlNXtMOn1pPx8DMHEWgIb/HLvTEa0jg2fok/QOZ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NwiFcAAAADbAAAADwAAAAAAAAAAAAAAAACYAgAAZHJzL2Rvd25y&#10;ZXYueG1sUEsFBgAAAAAEAAQA9QAAAIUDAAAAAA==&#10;" filled="f" strokecolor="white [3212]" strokeweight=".25pt"/>
                <v:roundrect id="AutoShape 28" o:spid="_x0000_s1030" style="position:absolute;top:9144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O2Z8MA&#10;AADbAAAADwAAAGRycy9kb3ducmV2LnhtbESPzYoCMRCE78K+Q2hhL6KJc9BlNIqsCHtZQV0Qb82k&#10;5wcnnXESdXz7jSB4LKrqK2q+7GwtbtT6yrGG8UiBIM6cqbjQ8HfYDL9A+IBssHZMGh7kYbn46M0x&#10;Ne7OO7rtQyEihH2KGsoQmlRKn5Vk0Y9cQxy93LUWQ5RtIU2L9wi3tUyUmkiLFceFEhv6Lik7769W&#10;w+V3e8xzhSdcP44qmagr2m6g9We/W81ABOrCO/xq/xgNyRSeX+IP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O2Z8MAAADbAAAADwAAAAAAAAAAAAAAAACYAgAAZHJzL2Rv&#10;d25yZXYueG1sUEsFBgAAAAAEAAQA9QAAAIgDAAAAAA==&#10;" filled="f" strokecolor="white [3212]" strokeweight=".25pt"/>
                <v:roundrect id="AutoShape 27" o:spid="_x0000_s1031" style="position:absolute;left:25102;top:9144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T/MMA&#10;AADbAAAADwAAAGRycy9kb3ducmV2LnhtbESPS4sCMRCE78L+h9ALe5E1cQ6DzBpFVgQvK/gA8dZM&#10;eh446cxOoo7/3giCx6KqvqKm89424kqdrx1rGI8UCOLcmZpLDYf96nsCwgdkg41j0nAnD/PZx2CK&#10;mXE33tJ1F0oRIewz1FCF0GZS+rwii37kWuLoFa6zGKLsSmk6vEW4bWSiVCot1hwXKmzpt6L8vLtY&#10;Df9/m2NRKDzh8n5USaouaPuh1l+f/eIHRKA+vMOv9tpoSFJ4fok/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8T/MMAAADbAAAADwAAAAAAAAAAAAAAAACYAgAAZHJzL2Rv&#10;d25yZXYueG1sUEsFBgAAAAAEAAQA9QAAAIgDAAAAAA==&#10;" filled="f" strokecolor="white [3212]" strokeweight=".25pt"/>
                <v:roundrect id="AutoShape 26" o:spid="_x0000_s1032" style="position:absolute;left:50292;top:9144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2Ni8QA&#10;AADbAAAADwAAAGRycy9kb3ducmV2LnhtbESPS2vDMBCE74X+B7GFXkojxZBQnCihNAR6aSBOIfS2&#10;WOsHsVaOpfjx76tAocdhZr5h1tvRNqKnzteONcxnCgRx7kzNpYbv0/71DYQPyAYbx6RhIg/bzePD&#10;GlPjBj5Sn4VSRAj7FDVUIbSplD6vyKKfuZY4eoXrLIYou1KaDocIt41MlFpKizXHhQpb+qgov2Q3&#10;q+H6dTgXhcIf3E1nlSzVDe34ovXz0/i+AhFoDP/hv/an0ZAs4P4l/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djYvEAAAA2wAAAA8AAAAAAAAAAAAAAAAAmAIAAGRycy9k&#10;b3ducmV2LnhtbFBLBQYAAAAABAAEAPUAAACJAwAAAAA=&#10;" filled="f" strokecolor="white [3212]" strokeweight=".25pt"/>
                <v:roundrect id="AutoShape 25" o:spid="_x0000_s1033" style="position:absolute;top:18288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EoEMQA&#10;AADbAAAADwAAAGRycy9kb3ducmV2LnhtbESPS2vDMBCE74X+B7GFXkojxYRQnCihNAR6aSBOIfS2&#10;WOsHsVaOpfjx76tAocdhZr5h1tvRNqKnzteONcxnCgRx7kzNpYbv0/71DYQPyAYbx6RhIg/bzePD&#10;GlPjBj5Sn4VSRAj7FDVUIbSplD6vyKKfuZY4eoXrLIYou1KaDocIt41MlFpKizXHhQpb+qgov2Q3&#10;q+H6dTgXhcIf3E1nlSzVDe34ovXz0/i+AhFoDP/hv/an0ZAs4P4l/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RKBDEAAAA2wAAAA8AAAAAAAAAAAAAAAAAmAIAAGRycy9k&#10;b3ducmV2LnhtbFBLBQYAAAAABAAEAPUAAACJAwAAAAA=&#10;" filled="f" strokecolor="white [3212]" strokeweight=".25pt"/>
                <v:roundrect id="AutoShape 24" o:spid="_x0000_s1034" style="position:absolute;left:25102;top:18288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iwZMQA&#10;AADbAAAADwAAAGRycy9kb3ducmV2LnhtbESPS2vDMBCE74X+B7GFXkojxYFQnCihNAR6aSBOIfS2&#10;WOsHsVaOpfjx76tAocdhZr5h1tvRNqKnzteONcxnCgRx7kzNpYbv0/71DYQPyAYbx6RhIg/bzePD&#10;GlPjBj5Sn4VSRAj7FDVUIbSplD6vyKKfuZY4eoXrLIYou1KaDocIt41MlFpKizXHhQpb+qgov2Q3&#10;q+H6dTgXhcIf3E1nlSzVDe34ovXz0/i+AhFoDP/hv/an0ZAs4P4l/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4sGTEAAAA2wAAAA8AAAAAAAAAAAAAAAAAmAIAAGRycy9k&#10;b3ducmV2LnhtbFBLBQYAAAAABAAEAPUAAACJAwAAAAA=&#10;" filled="f" strokecolor="white [3212]" strokeweight=".25pt"/>
                <v:roundrect id="AutoShape 23" o:spid="_x0000_s1035" style="position:absolute;left:50292;top:18288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QV/8QA&#10;AADbAAAADwAAAGRycy9kb3ducmV2LnhtbESPzWrDMBCE74W8g9hAL6WR4oMpbpRQUgq5NBC3YHpb&#10;rPUPtVaOpcT220eBQo/DzHzDbHaT7cSVBt861rBeKRDEpTMt1xq+vz6eX0D4gGywc0waZvKw2y4e&#10;NpgZN/KJrnmoRYSwz1BDE0KfSenLhiz6leuJo1e5wWKIcqilGXCMcNvJRKlUWmw5LjTY076h8je/&#10;WA3nz2NRVQp/8H0uVJKqC9rpSevH5fT2CiLQFP7Df+2D0ZAkcP8Sf4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0Ff/EAAAA2wAAAA8AAAAAAAAAAAAAAAAAmAIAAGRycy9k&#10;b3ducmV2LnhtbFBLBQYAAAAABAAEAPUAAACJAwAAAAA=&#10;" filled="f" strokecolor="white [3212]" strokeweight=".25pt"/>
                <v:roundrect id="AutoShape 22" o:spid="_x0000_s1036" style="position:absolute;top:27432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aLiMQA&#10;AADbAAAADwAAAGRycy9kb3ducmV2LnhtbESPS2vDMBCE74X+B7GFXkoixQdT3CihtARyaSFpwPS2&#10;WOsHsVaupfjx76tAIMdhZr5h1tvJtmKg3jeONayWCgRx4UzDlYbTz27xCsIHZIOtY9Iwk4ft5vFh&#10;jZlxIx9oOIZKRAj7DDXUIXSZlL6oyaJfuo44eqXrLYYo+0qaHscIt61MlEqlxYbjQo0dfdRUnI8X&#10;q+Hv6zsvS4W/+DnnKknVBe30ovXz0/T+BiLQFO7hW3tvNCQruH6JP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mi4jEAAAA2wAAAA8AAAAAAAAAAAAAAAAAmAIAAGRycy9k&#10;b3ducmV2LnhtbFBLBQYAAAAABAAEAPUAAACJAwAAAAA=&#10;" filled="f" strokecolor="white [3212]" strokeweight=".25pt"/>
                <v:roundrect id="AutoShape 21" o:spid="_x0000_s1037" style="position:absolute;left:25102;top:27432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ouE8AA&#10;AADbAAAADwAAAGRycy9kb3ducmV2LnhtbERPy4rCMBTdD/gP4QpuhmliFzJUUxlGBDcKOoK4uzS3&#10;D6a5qU3U+vdmIbg8nPdiOdhW3Kj3jWMN00SBIC6cabjScPxbf32D8AHZYOuYNDzIwzIffSwwM+7O&#10;e7odQiViCPsMNdQhdJmUvqjJok9cRxy50vUWQ4R9JU2P9xhuW5kqNZMWG44NNXb0W1Pxf7haDZft&#10;7lSWCs+4epxUOlNXtMOn1pPx8DMHEWgIb/HLvTEa0rg+fok/QOZ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qouE8AAAADbAAAADwAAAAAAAAAAAAAAAACYAgAAZHJzL2Rvd25y&#10;ZXYueG1sUEsFBgAAAAAEAAQA9QAAAIUDAAAAAA==&#10;" filled="f" strokecolor="white [3212]" strokeweight=".25pt"/>
                <v:roundrect id="AutoShape 20" o:spid="_x0000_s1038" style="position:absolute;left:50292;top:27432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xNM8AA&#10;AADbAAAADwAAAGRycy9kb3ducmV2LnhtbERPyYoCMRC9C/5DqAEvookeRHuMMiiCFwdcQLwVneqF&#10;6VTaTtT2782A4K0eb635srWVuFPjS8caRkMFgjh1puRcw+m4GUxB+IBssHJMGp7kYbnoduaYGPfg&#10;Pd0PIRcxhH2CGooQ6kRKnxZk0Q9dTRy5zDUWQ4RNLk2DjxhuKzlWaiItlhwbCqxpVVD6d7hZDdfd&#10;7znLFF5w/Tyr8UTd0LZ9rXtf7c83iEBt+Ijf7q2J82fw/0s8QC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fxNM8AAAADbAAAADwAAAAAAAAAAAAAAAACYAgAAZHJzL2Rvd25y&#10;ZXYueG1sUEsFBgAAAAAEAAQA9QAAAIUDAAAAAA==&#10;" filled="f" strokecolor="white [3212]" strokeweight=".25pt"/>
                <v:roundrect id="AutoShape 19" o:spid="_x0000_s1039" style="position:absolute;top:36576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DoqMQA&#10;AADbAAAADwAAAGRycy9kb3ducmV2LnhtbESPT2sCQQzF74V+hyEFL0Vn9CBldZRSEXqpUCuIt7CT&#10;/YM7mXVndl2/fXMo9JbwXt77Zb0dfaMG6mId2MJ8ZkAR58HVXFo4/eynb6BiQnbYBCYLD4qw3Tw/&#10;rTFz4c7fNBxTqSSEY4YWqpTaTOuYV+QxzkJLLFoROo9J1q7UrsO7hPtGL4xZao81S0OFLX1UlF+P&#10;vbdw+zqci8LgBXePs1ksTY9+fLV28jK+r0AlGtO/+e/60wm+wMovMoD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w6KjEAAAA2wAAAA8AAAAAAAAAAAAAAAAAmAIAAGRycy9k&#10;b3ducmV2LnhtbFBLBQYAAAAABAAEAPUAAACJAwAAAAA=&#10;" filled="f" strokecolor="white [3212]" strokeweight=".25pt"/>
                <v:roundrect id="AutoShape 18" o:spid="_x0000_s1040" style="position:absolute;left:25102;top:36576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982sAA&#10;AADbAAAADwAAAGRycy9kb3ducmV2LnhtbERPyYoCMRC9C/5DqAEvookeVHqMMiiCFwdcQLwVneqF&#10;6VTaTtT2782A4K0eb635srWVuFPjS8caRkMFgjh1puRcw+m4GcxA+IBssHJMGp7kYbnoduaYGPfg&#10;Pd0PIRcxhH2CGooQ6kRKnxZk0Q9dTRy5zDUWQ4RNLk2DjxhuKzlWaiItlhwbCqxpVVD6d7hZDdfd&#10;7znLFF5w/Tyr8UTd0LZ9rXtf7c83iEBt+Ijf7q2J86fw/0s8QC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y982sAAAADbAAAADwAAAAAAAAAAAAAAAACYAgAAZHJzL2Rvd25y&#10;ZXYueG1sUEsFBgAAAAAEAAQA9QAAAIUDAAAAAA==&#10;" filled="f" strokecolor="white [3212]" strokeweight=".25pt"/>
                <v:roundrect id="AutoShape 17" o:spid="_x0000_s1041" style="position:absolute;left:50292;top:36576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PZQcIA&#10;AADbAAAADwAAAGRycy9kb3ducmV2LnhtbERPyWrDMBC9F/oPYgK9lESqD6Y4UUJIKfTSQN2AyW2w&#10;xguxRq6lxPbfR4VCb/N462x2k+3EjQbfOtbwslIgiEtnWq41nL7fl68gfEA22DkmDTN52G0fHzaY&#10;GTfyF93yUIsYwj5DDU0IfSalLxuy6FeuJ45c5QaLIcKhlmbAMYbbTiZKpdJiy7GhwZ4ODZWX/Go1&#10;/Hwei6pSeMa3uVBJqq5op2etnxbTfg0i0BT+xX/uDxPnp/D7Szx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Y9lBwgAAANsAAAAPAAAAAAAAAAAAAAAAAJgCAABkcnMvZG93&#10;bnJldi54bWxQSwUGAAAAAAQABAD1AAAAhwMAAAAA&#10;" filled="f" strokecolor="white [3212]" strokeweight=".25pt"/>
                <v:roundrect id="AutoShape 16" o:spid="_x0000_s1042" style="position:absolute;top:45720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FHNsAA&#10;AADbAAAADwAAAGRycy9kb3ducmV2LnhtbERPyYoCMRC9C/5DqAEvoomCIj1GGRwELwouIN6KTvXC&#10;dCo9najt3xtB8FaPt9Z82dpK3KjxpWMNo6ECQZw6U3Ku4XRcD2YgfEA2WDkmDQ/ysFx0O3NMjLvz&#10;nm6HkIsYwj5BDUUIdSKlTwuy6IeuJo5c5hqLIcIml6bBewy3lRwrNZUWS44NBda0Kij9O1ythv/t&#10;7pxlCi/4+zir8VRd0bZ9rXtf7c83iEBt+Ijf7o2J8yfw+iUe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FHNsAAAADbAAAADwAAAAAAAAAAAAAAAACYAgAAZHJzL2Rvd25y&#10;ZXYueG1sUEsFBgAAAAAEAAQA9QAAAIUDAAAAAA==&#10;" filled="f" strokecolor="white [3212]" strokeweight=".25pt"/>
                <v:roundrect id="AutoShape 15" o:spid="_x0000_s1043" style="position:absolute;left:25102;top:45720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3ircAA&#10;AADbAAAADwAAAGRycy9kb3ducmV2LnhtbERPyYoCMRC9C/5DqAEvookiIj1GGRwELwouIN6KTvXC&#10;dCo9najt3xtB8FaPt9Z82dpK3KjxpWMNo6ECQZw6U3Ku4XRcD2YgfEA2WDkmDQ/ysFx0O3NMjLvz&#10;nm6HkIsYwj5BDUUIdSKlTwuy6IeuJo5c5hqLIcIml6bBewy3lRwrNZUWS44NBda0Kij9O1ythv/t&#10;7pxlCi/4+zir8VRd0bZ9rXtf7c83iEBt+Ijf7o2J8yfw+iUe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/3ircAAAADbAAAADwAAAAAAAAAAAAAAAACYAgAAZHJzL2Rvd25y&#10;ZXYueG1sUEsFBgAAAAAEAAQA9QAAAIUDAAAAAA==&#10;" filled="f" strokecolor="white [3212]" strokeweight=".25pt"/>
                <v:roundrect id="AutoShape 14" o:spid="_x0000_s1044" style="position:absolute;left:50292;top:45720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R62cAA&#10;AADbAAAADwAAAGRycy9kb3ducmV2LnhtbERPyYoCMRC9C/5DqAEvookKIj1GGRwELwouIN6KTvXC&#10;dCo9najt3xtB8FaPt9Z82dpK3KjxpWMNo6ECQZw6U3Ku4XRcD2YgfEA2WDkmDQ/ysFx0O3NMjLvz&#10;nm6HkIsYwj5BDUUIdSKlTwuy6IeuJo5c5hqLIcIml6bBewy3lRwrNZUWS44NBda0Kij9O1ythv/t&#10;7pxlCi/4+zir8VRd0bZ9rXtf7c83iEBt+Ijf7o2J8yfw+iUe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BR62cAAAADbAAAADwAAAAAAAAAAAAAAAACYAgAAZHJzL2Rvd25y&#10;ZXYueG1sUEsFBgAAAAAEAAQA9QAAAIUDAAAAAA==&#10;" filled="f" strokecolor="white [3212]" strokeweight=".25pt"/>
                <v:roundrect id="AutoShape 13" o:spid="_x0000_s1045" style="position:absolute;top:54864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jfQsIA&#10;AADbAAAADwAAAGRycy9kb3ducmV2LnhtbERPTWvCQBC9F/wPywi9lLprDlJSVymWgpcK2kLobchO&#10;sqHZ2ZjdxPjvXaHQ2zze56y3k2vFSH1oPGtYLhQI4tKbhmsN318fzy8gQkQ22HomDVcKsN3MHtaY&#10;G3/hI42nWIsUwiFHDTbGLpcylJYchoXviBNX+d5hTLCvpenxksJdKzOlVtJhw6nBYkc7S+XvaXAa&#10;zp+HoqoU/uD7tVDZSg3opietH+fT2yuISFP8F/+59ybNz+D+SzpAb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WN9CwgAAANsAAAAPAAAAAAAAAAAAAAAAAJgCAABkcnMvZG93&#10;bnJldi54bWxQSwUGAAAAAAQABAD1AAAAhwMAAAAA&#10;" filled="f" strokecolor="white [3212]" strokeweight=".25pt"/>
                <v:roundrect id="AutoShape 12" o:spid="_x0000_s1046" style="position:absolute;left:25102;top:54864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pBNcAA&#10;AADbAAAADwAAAGRycy9kb3ducmV2LnhtbERPS4vCMBC+C/6HMMJexCZ6EKmmIi4Le1nBB4i3oZk+&#10;sJl0m6j13xthYW/z8T1nte5tI+7U+dqxhmmiQBDnztRcajgdvyYLED4gG2wck4YneVhnw8EKU+Me&#10;vKf7IZQihrBPUUMVQptK6fOKLPrEtcSRK1xnMUTYldJ0+IjhtpEzpebSYs2xocKWthXl18PNavj9&#10;2Z2LQuEFP59nNZurG9p+rPXHqN8sQQTqw7/4z/1t4vwpvH+JB8js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4pBNcAAAADbAAAADwAAAAAAAAAAAAAAAACYAgAAZHJzL2Rvd25y&#10;ZXYueG1sUEsFBgAAAAAEAAQA9QAAAIUDAAAAAA==&#10;" filled="f" strokecolor="white [3212]" strokeweight=".25pt"/>
                <v:roundrect id="AutoShape 11" o:spid="_x0000_s1047" style="position:absolute;left:50292;top:54864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bkrsQA&#10;AADbAAAADwAAAGRycy9kb3ducmV2LnhtbESPT2sCQQzF74V+hyEFL0Vn9CBldZRSEXqpUCuIt7CT&#10;/YM7mXVndl2/fXMo9JbwXt77Zb0dfaMG6mId2MJ8ZkAR58HVXFo4/eynb6BiQnbYBCYLD4qw3Tw/&#10;rTFz4c7fNBxTqSSEY4YWqpTaTOuYV+QxzkJLLFoROo9J1q7UrsO7hPtGL4xZao81S0OFLX1UlF+P&#10;vbdw+zqci8LgBXePs1ksTY9+fLV28jK+r0AlGtO/+e/60wm+0MsvMoD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G5K7EAAAA2wAAAA8AAAAAAAAAAAAAAAAAmAIAAGRycy9k&#10;b3ducmV2LnhtbFBLBQYAAAAABAAEAPUAAACJAwAAAAA=&#10;" filled="f" strokecolor="white [3212]" strokeweight=".25pt"/>
                <v:roundrect id="AutoShape 10" o:spid="_x0000_s1048" style="position:absolute;top:64008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7MAMQA&#10;AADaAAAADwAAAGRycy9kb3ducmV2LnhtbESPzWrDMBCE74W8g9hAL6WR6oNpnSghpBR6SaBJwfS2&#10;WOsfYq1cS4ntt48ChR6HmfmGWW1G24or9b5xrOFloUAQF840XGn4Pn08v4LwAdlg65g0TORhs549&#10;rDAzbuAvuh5DJSKEfYYa6hC6TEpf1GTRL1xHHL3S9RZDlH0lTY9DhNtWJkql0mLDcaHGjnY1Fefj&#10;xWr43R/yslT4g+9TrpJUXdCOT1o/zsftEkSgMfyH/9qfRsMb3K/EGy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+zADEAAAA2gAAAA8AAAAAAAAAAAAAAAAAmAIAAGRycy9k&#10;b3ducmV2LnhtbFBLBQYAAAAABAAEAPUAAACJAwAAAAA=&#10;" filled="f" strokecolor="white [3212]" strokeweight=".25pt"/>
                <v:roundrect id="AutoShape 9" o:spid="_x0000_s1049" style="position:absolute;left:25102;top:64008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pm8AA&#10;AADaAAAADwAAAGRycy9kb3ducmV2LnhtbERPy4rCMBTdD/gP4QqzGTSZLspQjSLKgBsHdARxd2lu&#10;H9jc1Cba9u/NYmCWh/NergfbiCd1vnas4XOuQBDnztRcajj/fs++QPiAbLBxTBpG8rBeTd6WmBnX&#10;85Gep1CKGMI+Qw1VCG0mpc8rsujnriWOXOE6iyHCrpSmwz6G20YmSqXSYs2xocKWthXlt9PDargf&#10;fi5FofCKu/GiklQ90A4fWr9Ph80CRKAh/Iv/3HujIW6NV+INkK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zJpm8AAAADaAAAADwAAAAAAAAAAAAAAAACYAgAAZHJzL2Rvd25y&#10;ZXYueG1sUEsFBgAAAAAEAAQA9QAAAIUDAAAAAA==&#10;" filled="f" strokecolor="white [3212]" strokeweight=".25pt"/>
                <v:roundrect id="AutoShape 8" o:spid="_x0000_s1050" style="position:absolute;left:50292;top:64008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396cQA&#10;AADaAAAADwAAAGRycy9kb3ducmV2LnhtbESPzWrDMBCE74W8g9hAL6WR6oNbnCghpBR6SaBJwfS2&#10;WOsfYq1cS4ntt48ChR6HmfmGWW1G24or9b5xrOFloUAQF840XGn4Pn08v4HwAdlg65g0TORhs549&#10;rDAzbuAvuh5DJSKEfYYa6hC6TEpf1GTRL1xHHL3S9RZDlH0lTY9DhNtWJkql0mLDcaHGjnY1Fefj&#10;xWr43R/yslT4g+9TrpJUXdCOT1o/zsftEkSgMfyH/9qfRsMr3K/EGy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t/enEAAAA2gAAAA8AAAAAAAAAAAAAAAAAmAIAAGRycy9k&#10;b3ducmV2LnhtbFBLBQYAAAAABAAEAPUAAACJAwAAAAA=&#10;" filled="f" strokecolor="white [3212]" strokeweight=".25pt"/>
                <v:roundrect id="AutoShape 7" o:spid="_x0000_s1051" style="position:absolute;top:73152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FYcsEA&#10;AADaAAAADwAAAGRycy9kb3ducmV2LnhtbESPzYoCMRCE74LvEFrwImuih0FmjbIoghcFdUH21kx6&#10;fthJZ5xEHd/eCILHoqq+oubLztbiRq2vHGuYjBUI4syZigsNv6fN1wyED8gGa8ek4UEelot+b46p&#10;cXc+0O0YChEh7FPUUIbQpFL6rCSLfuwa4ujlrrUYomwLaVq8R7it5VSpRFqsOC6U2NCqpOz/eLUa&#10;Lrv9Oc8V/uH6cVbTRF3RdiOth4Pu5xtEoC58wu/21mhI4HUl3g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hWHLBAAAA2gAAAA8AAAAAAAAAAAAAAAAAmAIAAGRycy9kb3du&#10;cmV2LnhtbFBLBQYAAAAABAAEAPUAAACGAwAAAAA=&#10;" filled="f" strokecolor="white [3212]" strokeweight=".25pt"/>
                <v:roundrect id="AutoShape 6" o:spid="_x0000_s1052" style="position:absolute;left:25102;top:73152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PGBcEA&#10;AADaAAAADwAAAGRycy9kb3ducmV2LnhtbESPS4sCMRCE74L/IfSCF9FEQZFZoywughcFHyDemknP&#10;g510ZidRx39vBMFjUVVfUfNlaytxo8aXjjWMhgoEcepMybmG03E9mIHwAdlg5Zg0PMjDctHtzDEx&#10;7s57uh1CLiKEfYIaihDqREqfFmTRD11NHL3MNRZDlE0uTYP3CLeVHCs1lRZLjgsF1rQqKP07XK2G&#10;/+3unGUKL/j7OKvxVF3Rtn2te1/tzzeIQG34hN/tjdEwgdeVe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zxgXBAAAA2gAAAA8AAAAAAAAAAAAAAAAAmAIAAGRycy9kb3du&#10;cmV2LnhtbFBLBQYAAAAABAAEAPUAAACGAwAAAAA=&#10;" filled="f" strokecolor="white [3212]" strokeweight=".25pt"/>
                <v:roundrect id="AutoShape 5" o:spid="_x0000_s1053" style="position:absolute;left:50292;top:73152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9jnsEA&#10;AADaAAAADwAAAGRycy9kb3ducmV2LnhtbESPS4sCMRCE74L/IfSCF9FEEZFZoywughcFHyDemknP&#10;g510ZidRx39vBMFjUVVfUfNlaytxo8aXjjWMhgoEcepMybmG03E9mIHwAdlg5Zg0PMjDctHtzDEx&#10;7s57uh1CLiKEfYIaihDqREqfFmTRD11NHL3MNRZDlE0uTYP3CLeVHCs1lRZLjgsF1rQqKP07XK2G&#10;/+3unGUKL/j7OKvxVF3Rtn2te1/tzzeIQG34hN/tjdEwgdeVe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/Y57BAAAA2gAAAA8AAAAAAAAAAAAAAAAAmAIAAGRycy9kb3du&#10;cmV2LnhtbFBLBQYAAAAABAAEAPUAAACGAwAAAAA=&#10;" filled="f" strokecolor="white [3212]" strokeweight=".25pt"/>
                <v:roundrect id="AutoShape 4" o:spid="_x0000_s1054" style="position:absolute;top:82296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b76sEA&#10;AADaAAAADwAAAGRycy9kb3ducmV2LnhtbESPS4sCMRCE74L/IfSCF9FEBZFZoywughcFHyDemknP&#10;g510ZidRx39vBMFjUVVfUfNlaytxo8aXjjWMhgoEcepMybmG03E9mIHwAdlg5Zg0PMjDctHtzDEx&#10;7s57uh1CLiKEfYIaihDqREqfFmTRD11NHL3MNRZDlE0uTYP3CLeVHCs1lRZLjgsF1rQqKP07XK2G&#10;/+3unGUKL/j7OKvxVF3Rtn2te1/tzzeIQG34hN/tjdEwgdeVe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W++rBAAAA2gAAAA8AAAAAAAAAAAAAAAAAmAIAAGRycy9kb3du&#10;cmV2LnhtbFBLBQYAAAAABAAEAPUAAACGAwAAAAA=&#10;" filled="f" strokecolor="white [3212]" strokeweight=".25pt"/>
                <v:roundrect id="AutoShape 3" o:spid="_x0000_s1055" style="position:absolute;left:25102;top:82296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peccEA&#10;AADaAAAADwAAAGRycy9kb3ducmV2LnhtbESPzYoCMRCE74LvEFrwIprsHERGo4gi7MWFVUG8NZOe&#10;H5x0xknU8e03C4LHoqq+oharztbiQa2vHGv4migQxJkzFRcaTsfdeAbCB2SDtWPS8CIPq2W/t8DU&#10;uCf/0uMQChEh7FPUUIbQpFL6rCSLfuIa4ujlrrUYomwLaVp8RritZaLUVFqsOC6U2NCmpOx6uFsN&#10;t/3POc8VXnD7Oqtkqu5ou5HWw0G3noMI1IVP+N3+NhoS+L8Sb4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7aXnHBAAAA2gAAAA8AAAAAAAAAAAAAAAAAmAIAAGRycy9kb3du&#10;cmV2LnhtbFBLBQYAAAAABAAEAPUAAACGAwAAAAA=&#10;" filled="f" strokecolor="white [3212]" strokeweight=".25pt"/>
                <v:roundrect id="AutoShape 2" o:spid="_x0000_s1056" style="position:absolute;left:50292;top:82296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jABr4A&#10;AADaAAAADwAAAGRycy9kb3ducmV2LnhtbERPyYoCMRC9C/5DKGEuookeRFqjiCJ4ccAFxFvRqV6w&#10;U2k7Udu/N8LAnIrHW2u+bG0lntT40rGG0VCBIE6dKTnXcD5tB1MQPiAbrByThjd5WC66nTkmxr34&#10;QM9jyEUMYZ+ghiKEOpHSpwVZ9ENXE0cuc43FEGGTS9PgK4bbSo6VmkiLJceGAmtaF5Tejg+r4b7/&#10;vWSZwitu3hc1nqgH2rav9U+vXc1ABGrDv/jPvTNxPnxf+V65+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4IwAa+AAAA2gAAAA8AAAAAAAAAAAAAAAAAmAIAAGRycy9kb3ducmV2&#10;LnhtbFBLBQYAAAAABAAEAPUAAACDAwAAAAA=&#10;" filled="f" strokecolor="white [3212]" strokeweight=".25pt"/>
              </v:group>
            </w:pict>
          </mc:Fallback>
        </mc:AlternateContent>
      </w:r>
    </w:p>
    <w:sectPr w:rsidR="00197828" w:rsidSect="00197828">
      <w:pgSz w:w="12240" w:h="15840"/>
      <w:pgMar w:top="720" w:right="446" w:bottom="600" w:left="36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828"/>
    <w:rsid w:val="00011F7C"/>
    <w:rsid w:val="00197828"/>
    <w:rsid w:val="001E033E"/>
    <w:rsid w:val="002518C8"/>
    <w:rsid w:val="002F06A3"/>
    <w:rsid w:val="003B3D88"/>
    <w:rsid w:val="008055BB"/>
    <w:rsid w:val="009828D9"/>
    <w:rsid w:val="00A41A31"/>
    <w:rsid w:val="00B8383B"/>
    <w:rsid w:val="00C406A9"/>
    <w:rsid w:val="00DA6B3E"/>
    <w:rsid w:val="00E507A5"/>
    <w:rsid w:val="00F9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358C5-D667-4EEB-A739-E972D930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97828"/>
    <w:pPr>
      <w:spacing w:before="43" w:after="43"/>
      <w:ind w:left="57" w:right="57"/>
    </w:pPr>
    <w:rPr>
      <w:rFonts w:ascii="Arial" w:hAnsi="Arial" w:cs="Arial"/>
      <w:bCs/>
      <w:color w:val="000000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F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F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A8EFE-D284-4F50-8A0F-E8542F0F3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B4DB038C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dc:description>Copyright 2008 Avery Dennison Corporation. All rights reserved.</dc:description>
  <cp:lastModifiedBy>Williams, Westin B</cp:lastModifiedBy>
  <cp:revision>2</cp:revision>
  <cp:lastPrinted>2016-04-15T17:53:00Z</cp:lastPrinted>
  <dcterms:created xsi:type="dcterms:W3CDTF">2016-04-19T15:44:00Z</dcterms:created>
  <dcterms:modified xsi:type="dcterms:W3CDTF">2016-04-19T15:44:00Z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U-0087-01</vt:lpwstr>
  </property>
</Properties>
</file>